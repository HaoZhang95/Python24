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charts/chart25.xml" ContentType="application/vnd.openxmlformats-officedocument.drawingml.chart+xml"/>
  <Override PartName="/word/drawings/drawing25.xml" ContentType="application/vnd.openxmlformats-officedocument.drawingml.chartshapes+xml"/>
  <Override PartName="/word/charts/chart26.xml" ContentType="application/vnd.openxmlformats-officedocument.drawingml.chart+xml"/>
  <Override PartName="/word/drawings/drawing26.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77777777" w:rsidR="00C055EA" w:rsidRPr="00C75EB3" w:rsidRDefault="00C055EA" w:rsidP="0028593B">
            <w:pPr>
              <w:pStyle w:val="Abstract"/>
              <w:jc w:val="left"/>
              <w:rPr>
                <w:lang w:val="en-US"/>
              </w:rPr>
            </w:pPr>
            <w:r w:rsidRPr="00C75EB3">
              <w:rPr>
                <w:lang w:val="en-US"/>
              </w:rPr>
              <w:t xml:space="preserve">xx pages + x appendices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33A23E15" w14:textId="1C356EE1" w:rsidR="00F32365"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4276331" w:history="1">
        <w:r w:rsidR="00F32365" w:rsidRPr="001B4C39">
          <w:rPr>
            <w:rStyle w:val="a7"/>
          </w:rPr>
          <w:t>1</w:t>
        </w:r>
        <w:r w:rsidR="00F32365">
          <w:rPr>
            <w:rFonts w:eastAsiaTheme="minorEastAsia" w:cstheme="minorBidi"/>
            <w:kern w:val="2"/>
            <w:sz w:val="21"/>
            <w:lang w:val="en-US" w:eastAsia="zh-CN"/>
          </w:rPr>
          <w:tab/>
        </w:r>
        <w:r w:rsidR="00F32365" w:rsidRPr="001B4C39">
          <w:rPr>
            <w:rStyle w:val="a7"/>
          </w:rPr>
          <w:t>Introduction</w:t>
        </w:r>
        <w:r w:rsidR="00F32365">
          <w:rPr>
            <w:webHidden/>
          </w:rPr>
          <w:tab/>
        </w:r>
        <w:r w:rsidR="00F32365">
          <w:rPr>
            <w:webHidden/>
          </w:rPr>
          <w:fldChar w:fldCharType="begin"/>
        </w:r>
        <w:r w:rsidR="00F32365">
          <w:rPr>
            <w:webHidden/>
          </w:rPr>
          <w:instrText xml:space="preserve"> PAGEREF _Toc4276331 \h </w:instrText>
        </w:r>
        <w:r w:rsidR="00F32365">
          <w:rPr>
            <w:webHidden/>
          </w:rPr>
        </w:r>
        <w:r w:rsidR="00F32365">
          <w:rPr>
            <w:webHidden/>
          </w:rPr>
          <w:fldChar w:fldCharType="separate"/>
        </w:r>
        <w:r w:rsidR="00E135AF">
          <w:rPr>
            <w:webHidden/>
          </w:rPr>
          <w:t>1</w:t>
        </w:r>
        <w:r w:rsidR="00F32365">
          <w:rPr>
            <w:webHidden/>
          </w:rPr>
          <w:fldChar w:fldCharType="end"/>
        </w:r>
      </w:hyperlink>
    </w:p>
    <w:p w14:paraId="723471C2" w14:textId="608AD83D" w:rsidR="00F32365" w:rsidRDefault="00475AA9">
      <w:pPr>
        <w:pStyle w:val="TOC1"/>
        <w:tabs>
          <w:tab w:val="left" w:pos="397"/>
        </w:tabs>
        <w:rPr>
          <w:rFonts w:eastAsiaTheme="minorEastAsia" w:cstheme="minorBidi"/>
          <w:kern w:val="2"/>
          <w:sz w:val="21"/>
          <w:lang w:val="en-US" w:eastAsia="zh-CN"/>
        </w:rPr>
      </w:pPr>
      <w:hyperlink w:anchor="_Toc4276332" w:history="1">
        <w:r w:rsidR="00F32365" w:rsidRPr="001B4C39">
          <w:rPr>
            <w:rStyle w:val="a7"/>
            <w:lang w:val="en-US"/>
          </w:rPr>
          <w:t>2</w:t>
        </w:r>
        <w:r w:rsidR="00F32365">
          <w:rPr>
            <w:rFonts w:eastAsiaTheme="minorEastAsia" w:cstheme="minorBidi"/>
            <w:kern w:val="2"/>
            <w:sz w:val="21"/>
            <w:lang w:val="en-US" w:eastAsia="zh-CN"/>
          </w:rPr>
          <w:tab/>
        </w:r>
        <w:r w:rsidR="00F32365" w:rsidRPr="001B4C39">
          <w:rPr>
            <w:rStyle w:val="a7"/>
            <w:lang w:val="en-US"/>
          </w:rPr>
          <w:t>Theoretical Background</w:t>
        </w:r>
        <w:r w:rsidR="00F32365">
          <w:rPr>
            <w:webHidden/>
          </w:rPr>
          <w:tab/>
        </w:r>
        <w:r w:rsidR="00F32365">
          <w:rPr>
            <w:webHidden/>
          </w:rPr>
          <w:fldChar w:fldCharType="begin"/>
        </w:r>
        <w:r w:rsidR="00F32365">
          <w:rPr>
            <w:webHidden/>
          </w:rPr>
          <w:instrText xml:space="preserve"> PAGEREF _Toc4276332 \h </w:instrText>
        </w:r>
        <w:r w:rsidR="00F32365">
          <w:rPr>
            <w:webHidden/>
          </w:rPr>
        </w:r>
        <w:r w:rsidR="00F32365">
          <w:rPr>
            <w:webHidden/>
          </w:rPr>
          <w:fldChar w:fldCharType="separate"/>
        </w:r>
        <w:r w:rsidR="00E135AF">
          <w:rPr>
            <w:webHidden/>
          </w:rPr>
          <w:t>3</w:t>
        </w:r>
        <w:r w:rsidR="00F32365">
          <w:rPr>
            <w:webHidden/>
          </w:rPr>
          <w:fldChar w:fldCharType="end"/>
        </w:r>
      </w:hyperlink>
    </w:p>
    <w:p w14:paraId="60FD2047" w14:textId="2DD79D0D" w:rsidR="00F32365" w:rsidRDefault="00475AA9">
      <w:pPr>
        <w:pStyle w:val="TOC2"/>
        <w:rPr>
          <w:rFonts w:eastAsiaTheme="minorEastAsia" w:cstheme="minorBidi"/>
          <w:noProof/>
          <w:kern w:val="2"/>
          <w:sz w:val="21"/>
          <w:lang w:val="en-US" w:eastAsia="zh-CN"/>
        </w:rPr>
      </w:pPr>
      <w:hyperlink w:anchor="_Toc4276333" w:history="1">
        <w:r w:rsidR="00F32365" w:rsidRPr="001B4C39">
          <w:rPr>
            <w:rStyle w:val="a7"/>
            <w:rFonts w:eastAsia="黑体"/>
            <w:noProof/>
            <w:lang w:eastAsia="zh-CN"/>
          </w:rPr>
          <w:t>2.1</w:t>
        </w:r>
        <w:r w:rsidR="00F32365">
          <w:rPr>
            <w:rFonts w:eastAsiaTheme="minorEastAsia" w:cstheme="minorBidi"/>
            <w:noProof/>
            <w:kern w:val="2"/>
            <w:sz w:val="21"/>
            <w:lang w:val="en-US" w:eastAsia="zh-CN"/>
          </w:rPr>
          <w:tab/>
        </w:r>
        <w:r w:rsidR="00F32365" w:rsidRPr="001B4C39">
          <w:rPr>
            <w:rStyle w:val="a7"/>
            <w:rFonts w:eastAsia="黑体"/>
            <w:noProof/>
            <w:lang w:eastAsia="zh-CN"/>
          </w:rPr>
          <w:t>Android Fragment and Views</w:t>
        </w:r>
        <w:r w:rsidR="00F32365">
          <w:rPr>
            <w:noProof/>
            <w:webHidden/>
          </w:rPr>
          <w:tab/>
        </w:r>
        <w:r w:rsidR="00F32365">
          <w:rPr>
            <w:noProof/>
            <w:webHidden/>
          </w:rPr>
          <w:fldChar w:fldCharType="begin"/>
        </w:r>
        <w:r w:rsidR="00F32365">
          <w:rPr>
            <w:noProof/>
            <w:webHidden/>
          </w:rPr>
          <w:instrText xml:space="preserve"> PAGEREF _Toc4276333 \h </w:instrText>
        </w:r>
        <w:r w:rsidR="00F32365">
          <w:rPr>
            <w:noProof/>
            <w:webHidden/>
          </w:rPr>
        </w:r>
        <w:r w:rsidR="00F32365">
          <w:rPr>
            <w:noProof/>
            <w:webHidden/>
          </w:rPr>
          <w:fldChar w:fldCharType="separate"/>
        </w:r>
        <w:r w:rsidR="00E135AF">
          <w:rPr>
            <w:noProof/>
            <w:webHidden/>
          </w:rPr>
          <w:t>3</w:t>
        </w:r>
        <w:r w:rsidR="00F32365">
          <w:rPr>
            <w:noProof/>
            <w:webHidden/>
          </w:rPr>
          <w:fldChar w:fldCharType="end"/>
        </w:r>
      </w:hyperlink>
    </w:p>
    <w:p w14:paraId="69CC26EC" w14:textId="6F3AA6CC" w:rsidR="00F32365" w:rsidRDefault="00475AA9">
      <w:pPr>
        <w:pStyle w:val="TOC3"/>
        <w:rPr>
          <w:rFonts w:eastAsiaTheme="minorEastAsia" w:cstheme="minorBidi"/>
          <w:noProof/>
          <w:kern w:val="2"/>
          <w:sz w:val="21"/>
          <w:lang w:val="en-US" w:eastAsia="zh-CN"/>
        </w:rPr>
      </w:pPr>
      <w:hyperlink w:anchor="_Toc4276334" w:history="1">
        <w:r w:rsidR="00F32365" w:rsidRPr="001B4C39">
          <w:rPr>
            <w:rStyle w:val="a7"/>
            <w:rFonts w:eastAsia="黑体"/>
            <w:noProof/>
            <w:lang w:eastAsia="zh-CN"/>
          </w:rPr>
          <w:t>2.1.1</w:t>
        </w:r>
        <w:r w:rsidR="00F32365">
          <w:rPr>
            <w:rFonts w:eastAsiaTheme="minorEastAsia" w:cstheme="minorBidi"/>
            <w:noProof/>
            <w:kern w:val="2"/>
            <w:sz w:val="21"/>
            <w:lang w:val="en-US" w:eastAsia="zh-CN"/>
          </w:rPr>
          <w:tab/>
        </w:r>
        <w:r w:rsidR="00F32365" w:rsidRPr="001B4C39">
          <w:rPr>
            <w:rStyle w:val="a7"/>
            <w:rFonts w:eastAsia="黑体"/>
            <w:noProof/>
            <w:lang w:eastAsia="zh-CN"/>
          </w:rPr>
          <w:t>Fragment</w:t>
        </w:r>
        <w:r w:rsidR="00F32365">
          <w:rPr>
            <w:noProof/>
            <w:webHidden/>
          </w:rPr>
          <w:tab/>
        </w:r>
        <w:r w:rsidR="00F32365">
          <w:rPr>
            <w:noProof/>
            <w:webHidden/>
          </w:rPr>
          <w:fldChar w:fldCharType="begin"/>
        </w:r>
        <w:r w:rsidR="00F32365">
          <w:rPr>
            <w:noProof/>
            <w:webHidden/>
          </w:rPr>
          <w:instrText xml:space="preserve"> PAGEREF _Toc4276334 \h </w:instrText>
        </w:r>
        <w:r w:rsidR="00F32365">
          <w:rPr>
            <w:noProof/>
            <w:webHidden/>
          </w:rPr>
        </w:r>
        <w:r w:rsidR="00F32365">
          <w:rPr>
            <w:noProof/>
            <w:webHidden/>
          </w:rPr>
          <w:fldChar w:fldCharType="separate"/>
        </w:r>
        <w:r w:rsidR="00E135AF">
          <w:rPr>
            <w:noProof/>
            <w:webHidden/>
          </w:rPr>
          <w:t>3</w:t>
        </w:r>
        <w:r w:rsidR="00F32365">
          <w:rPr>
            <w:noProof/>
            <w:webHidden/>
          </w:rPr>
          <w:fldChar w:fldCharType="end"/>
        </w:r>
      </w:hyperlink>
    </w:p>
    <w:p w14:paraId="57FE117C" w14:textId="69D4D59B" w:rsidR="00F32365" w:rsidRDefault="00475AA9">
      <w:pPr>
        <w:pStyle w:val="TOC3"/>
        <w:rPr>
          <w:rFonts w:eastAsiaTheme="minorEastAsia" w:cstheme="minorBidi"/>
          <w:noProof/>
          <w:kern w:val="2"/>
          <w:sz w:val="21"/>
          <w:lang w:val="en-US" w:eastAsia="zh-CN"/>
        </w:rPr>
      </w:pPr>
      <w:hyperlink w:anchor="_Toc4276335" w:history="1">
        <w:r w:rsidR="00F32365" w:rsidRPr="001B4C39">
          <w:rPr>
            <w:rStyle w:val="a7"/>
            <w:rFonts w:eastAsia="黑体"/>
            <w:noProof/>
            <w:lang w:eastAsia="zh-CN"/>
          </w:rPr>
          <w:t>2.1.2</w:t>
        </w:r>
        <w:r w:rsidR="00F32365">
          <w:rPr>
            <w:rFonts w:eastAsiaTheme="minorEastAsia" w:cstheme="minorBidi"/>
            <w:noProof/>
            <w:kern w:val="2"/>
            <w:sz w:val="21"/>
            <w:lang w:val="en-US" w:eastAsia="zh-CN"/>
          </w:rPr>
          <w:tab/>
        </w:r>
        <w:r w:rsidR="00F32365" w:rsidRPr="001B4C39">
          <w:rPr>
            <w:rStyle w:val="a7"/>
            <w:rFonts w:eastAsia="黑体"/>
            <w:noProof/>
            <w:lang w:eastAsia="zh-CN"/>
          </w:rPr>
          <w:t>ViewPager</w:t>
        </w:r>
        <w:r w:rsidR="00F32365">
          <w:rPr>
            <w:noProof/>
            <w:webHidden/>
          </w:rPr>
          <w:tab/>
        </w:r>
        <w:r w:rsidR="00F32365">
          <w:rPr>
            <w:noProof/>
            <w:webHidden/>
          </w:rPr>
          <w:fldChar w:fldCharType="begin"/>
        </w:r>
        <w:r w:rsidR="00F32365">
          <w:rPr>
            <w:noProof/>
            <w:webHidden/>
          </w:rPr>
          <w:instrText xml:space="preserve"> PAGEREF _Toc4276335 \h </w:instrText>
        </w:r>
        <w:r w:rsidR="00F32365">
          <w:rPr>
            <w:noProof/>
            <w:webHidden/>
          </w:rPr>
        </w:r>
        <w:r w:rsidR="00F32365">
          <w:rPr>
            <w:noProof/>
            <w:webHidden/>
          </w:rPr>
          <w:fldChar w:fldCharType="separate"/>
        </w:r>
        <w:r w:rsidR="00E135AF">
          <w:rPr>
            <w:noProof/>
            <w:webHidden/>
          </w:rPr>
          <w:t>4</w:t>
        </w:r>
        <w:r w:rsidR="00F32365">
          <w:rPr>
            <w:noProof/>
            <w:webHidden/>
          </w:rPr>
          <w:fldChar w:fldCharType="end"/>
        </w:r>
      </w:hyperlink>
    </w:p>
    <w:p w14:paraId="48F1B583" w14:textId="78C98A38" w:rsidR="00F32365" w:rsidRDefault="00475AA9">
      <w:pPr>
        <w:pStyle w:val="TOC3"/>
        <w:rPr>
          <w:rFonts w:eastAsiaTheme="minorEastAsia" w:cstheme="minorBidi"/>
          <w:noProof/>
          <w:kern w:val="2"/>
          <w:sz w:val="21"/>
          <w:lang w:val="en-US" w:eastAsia="zh-CN"/>
        </w:rPr>
      </w:pPr>
      <w:hyperlink w:anchor="_Toc4276336" w:history="1">
        <w:r w:rsidR="00F32365" w:rsidRPr="001B4C39">
          <w:rPr>
            <w:rStyle w:val="a7"/>
            <w:rFonts w:eastAsia="黑体"/>
            <w:noProof/>
            <w:lang w:eastAsia="zh-CN"/>
          </w:rPr>
          <w:t>2.1.3</w:t>
        </w:r>
        <w:r w:rsidR="00F32365">
          <w:rPr>
            <w:rFonts w:eastAsiaTheme="minorEastAsia" w:cstheme="minorBidi"/>
            <w:noProof/>
            <w:kern w:val="2"/>
            <w:sz w:val="21"/>
            <w:lang w:val="en-US" w:eastAsia="zh-CN"/>
          </w:rPr>
          <w:tab/>
        </w:r>
        <w:r w:rsidR="00F32365" w:rsidRPr="001B4C39">
          <w:rPr>
            <w:rStyle w:val="a7"/>
            <w:rFonts w:eastAsia="黑体"/>
            <w:noProof/>
            <w:lang w:eastAsia="zh-CN"/>
          </w:rPr>
          <w:t>RecyclerView</w:t>
        </w:r>
        <w:r w:rsidR="00F32365">
          <w:rPr>
            <w:noProof/>
            <w:webHidden/>
          </w:rPr>
          <w:tab/>
        </w:r>
        <w:r w:rsidR="00F32365">
          <w:rPr>
            <w:noProof/>
            <w:webHidden/>
          </w:rPr>
          <w:fldChar w:fldCharType="begin"/>
        </w:r>
        <w:r w:rsidR="00F32365">
          <w:rPr>
            <w:noProof/>
            <w:webHidden/>
          </w:rPr>
          <w:instrText xml:space="preserve"> PAGEREF _Toc4276336 \h </w:instrText>
        </w:r>
        <w:r w:rsidR="00F32365">
          <w:rPr>
            <w:noProof/>
            <w:webHidden/>
          </w:rPr>
        </w:r>
        <w:r w:rsidR="00F32365">
          <w:rPr>
            <w:noProof/>
            <w:webHidden/>
          </w:rPr>
          <w:fldChar w:fldCharType="separate"/>
        </w:r>
        <w:r w:rsidR="00E135AF">
          <w:rPr>
            <w:noProof/>
            <w:webHidden/>
          </w:rPr>
          <w:t>7</w:t>
        </w:r>
        <w:r w:rsidR="00F32365">
          <w:rPr>
            <w:noProof/>
            <w:webHidden/>
          </w:rPr>
          <w:fldChar w:fldCharType="end"/>
        </w:r>
      </w:hyperlink>
    </w:p>
    <w:p w14:paraId="7BCD38E7" w14:textId="36E9CE81" w:rsidR="00F32365" w:rsidRDefault="00475AA9">
      <w:pPr>
        <w:pStyle w:val="TOC2"/>
        <w:rPr>
          <w:rFonts w:eastAsiaTheme="minorEastAsia" w:cstheme="minorBidi"/>
          <w:noProof/>
          <w:kern w:val="2"/>
          <w:sz w:val="21"/>
          <w:lang w:val="en-US" w:eastAsia="zh-CN"/>
        </w:rPr>
      </w:pPr>
      <w:hyperlink w:anchor="_Toc4276337" w:history="1">
        <w:r w:rsidR="00F32365" w:rsidRPr="001B4C39">
          <w:rPr>
            <w:rStyle w:val="a7"/>
            <w:noProof/>
            <w:lang w:val="en-US"/>
          </w:rPr>
          <w:t>2.2</w:t>
        </w:r>
        <w:r w:rsidR="00F32365">
          <w:rPr>
            <w:rFonts w:eastAsiaTheme="minorEastAsia" w:cstheme="minorBidi"/>
            <w:noProof/>
            <w:kern w:val="2"/>
            <w:sz w:val="21"/>
            <w:lang w:val="en-US" w:eastAsia="zh-CN"/>
          </w:rPr>
          <w:tab/>
        </w:r>
        <w:r w:rsidR="00F32365" w:rsidRPr="001B4C39">
          <w:rPr>
            <w:rStyle w:val="a7"/>
            <w:noProof/>
            <w:lang w:val="en-US"/>
          </w:rPr>
          <w:t>Android Four Main Components</w:t>
        </w:r>
        <w:r w:rsidR="00F32365">
          <w:rPr>
            <w:noProof/>
            <w:webHidden/>
          </w:rPr>
          <w:tab/>
        </w:r>
        <w:r w:rsidR="00F32365">
          <w:rPr>
            <w:noProof/>
            <w:webHidden/>
          </w:rPr>
          <w:fldChar w:fldCharType="begin"/>
        </w:r>
        <w:r w:rsidR="00F32365">
          <w:rPr>
            <w:noProof/>
            <w:webHidden/>
          </w:rPr>
          <w:instrText xml:space="preserve"> PAGEREF _Toc4276337 \h </w:instrText>
        </w:r>
        <w:r w:rsidR="00F32365">
          <w:rPr>
            <w:noProof/>
            <w:webHidden/>
          </w:rPr>
        </w:r>
        <w:r w:rsidR="00F32365">
          <w:rPr>
            <w:noProof/>
            <w:webHidden/>
          </w:rPr>
          <w:fldChar w:fldCharType="separate"/>
        </w:r>
        <w:r w:rsidR="00E135AF">
          <w:rPr>
            <w:noProof/>
            <w:webHidden/>
          </w:rPr>
          <w:t>8</w:t>
        </w:r>
        <w:r w:rsidR="00F32365">
          <w:rPr>
            <w:noProof/>
            <w:webHidden/>
          </w:rPr>
          <w:fldChar w:fldCharType="end"/>
        </w:r>
      </w:hyperlink>
    </w:p>
    <w:p w14:paraId="0B0CFFB7" w14:textId="29525F32" w:rsidR="00F32365" w:rsidRDefault="00475AA9">
      <w:pPr>
        <w:pStyle w:val="TOC3"/>
        <w:rPr>
          <w:rFonts w:eastAsiaTheme="minorEastAsia" w:cstheme="minorBidi"/>
          <w:noProof/>
          <w:kern w:val="2"/>
          <w:sz w:val="21"/>
          <w:lang w:val="en-US" w:eastAsia="zh-CN"/>
        </w:rPr>
      </w:pPr>
      <w:hyperlink w:anchor="_Toc4276338" w:history="1">
        <w:r w:rsidR="00F32365" w:rsidRPr="001B4C39">
          <w:rPr>
            <w:rStyle w:val="a7"/>
            <w:noProof/>
          </w:rPr>
          <w:t>2.2.1</w:t>
        </w:r>
        <w:r w:rsidR="00F32365">
          <w:rPr>
            <w:rFonts w:eastAsiaTheme="minorEastAsia" w:cstheme="minorBidi"/>
            <w:noProof/>
            <w:kern w:val="2"/>
            <w:sz w:val="21"/>
            <w:lang w:val="en-US" w:eastAsia="zh-CN"/>
          </w:rPr>
          <w:tab/>
        </w:r>
        <w:r w:rsidR="00F32365" w:rsidRPr="001B4C39">
          <w:rPr>
            <w:rStyle w:val="a7"/>
            <w:noProof/>
          </w:rPr>
          <w:t>Activity</w:t>
        </w:r>
        <w:r w:rsidR="00F32365">
          <w:rPr>
            <w:noProof/>
            <w:webHidden/>
          </w:rPr>
          <w:tab/>
        </w:r>
        <w:r w:rsidR="00F32365">
          <w:rPr>
            <w:noProof/>
            <w:webHidden/>
          </w:rPr>
          <w:fldChar w:fldCharType="begin"/>
        </w:r>
        <w:r w:rsidR="00F32365">
          <w:rPr>
            <w:noProof/>
            <w:webHidden/>
          </w:rPr>
          <w:instrText xml:space="preserve"> PAGEREF _Toc4276338 \h </w:instrText>
        </w:r>
        <w:r w:rsidR="00F32365">
          <w:rPr>
            <w:noProof/>
            <w:webHidden/>
          </w:rPr>
        </w:r>
        <w:r w:rsidR="00F32365">
          <w:rPr>
            <w:noProof/>
            <w:webHidden/>
          </w:rPr>
          <w:fldChar w:fldCharType="separate"/>
        </w:r>
        <w:r w:rsidR="00E135AF">
          <w:rPr>
            <w:noProof/>
            <w:webHidden/>
          </w:rPr>
          <w:t>9</w:t>
        </w:r>
        <w:r w:rsidR="00F32365">
          <w:rPr>
            <w:noProof/>
            <w:webHidden/>
          </w:rPr>
          <w:fldChar w:fldCharType="end"/>
        </w:r>
      </w:hyperlink>
    </w:p>
    <w:p w14:paraId="0CBAC475" w14:textId="141DA2EA" w:rsidR="00F32365" w:rsidRDefault="00475AA9">
      <w:pPr>
        <w:pStyle w:val="TOC3"/>
        <w:rPr>
          <w:rFonts w:eastAsiaTheme="minorEastAsia" w:cstheme="minorBidi"/>
          <w:noProof/>
          <w:kern w:val="2"/>
          <w:sz w:val="21"/>
          <w:lang w:val="en-US" w:eastAsia="zh-CN"/>
        </w:rPr>
      </w:pPr>
      <w:hyperlink w:anchor="_Toc4276339" w:history="1">
        <w:r w:rsidR="00F32365" w:rsidRPr="001B4C39">
          <w:rPr>
            <w:rStyle w:val="a7"/>
            <w:rFonts w:eastAsia="黑体"/>
            <w:noProof/>
            <w:lang w:eastAsia="zh-CN"/>
          </w:rPr>
          <w:t>2.2.2</w:t>
        </w:r>
        <w:r w:rsidR="00F32365">
          <w:rPr>
            <w:rFonts w:eastAsiaTheme="minorEastAsia" w:cstheme="minorBidi"/>
            <w:noProof/>
            <w:kern w:val="2"/>
            <w:sz w:val="21"/>
            <w:lang w:val="en-US" w:eastAsia="zh-CN"/>
          </w:rPr>
          <w:tab/>
        </w:r>
        <w:r w:rsidR="00F32365" w:rsidRPr="001B4C39">
          <w:rPr>
            <w:rStyle w:val="a7"/>
            <w:rFonts w:eastAsia="黑体"/>
            <w:noProof/>
            <w:lang w:eastAsia="zh-CN"/>
          </w:rPr>
          <w:t>Service</w:t>
        </w:r>
        <w:r w:rsidR="00F32365">
          <w:rPr>
            <w:noProof/>
            <w:webHidden/>
          </w:rPr>
          <w:tab/>
        </w:r>
        <w:r w:rsidR="00F32365">
          <w:rPr>
            <w:noProof/>
            <w:webHidden/>
          </w:rPr>
          <w:fldChar w:fldCharType="begin"/>
        </w:r>
        <w:r w:rsidR="00F32365">
          <w:rPr>
            <w:noProof/>
            <w:webHidden/>
          </w:rPr>
          <w:instrText xml:space="preserve"> PAGEREF _Toc4276339 \h </w:instrText>
        </w:r>
        <w:r w:rsidR="00F32365">
          <w:rPr>
            <w:noProof/>
            <w:webHidden/>
          </w:rPr>
        </w:r>
        <w:r w:rsidR="00F32365">
          <w:rPr>
            <w:noProof/>
            <w:webHidden/>
          </w:rPr>
          <w:fldChar w:fldCharType="separate"/>
        </w:r>
        <w:r w:rsidR="00E135AF">
          <w:rPr>
            <w:noProof/>
            <w:webHidden/>
          </w:rPr>
          <w:t>10</w:t>
        </w:r>
        <w:r w:rsidR="00F32365">
          <w:rPr>
            <w:noProof/>
            <w:webHidden/>
          </w:rPr>
          <w:fldChar w:fldCharType="end"/>
        </w:r>
      </w:hyperlink>
    </w:p>
    <w:p w14:paraId="740F8016" w14:textId="209A3CBE" w:rsidR="00F32365" w:rsidRDefault="00475AA9">
      <w:pPr>
        <w:pStyle w:val="TOC3"/>
        <w:rPr>
          <w:rFonts w:eastAsiaTheme="minorEastAsia" w:cstheme="minorBidi"/>
          <w:noProof/>
          <w:kern w:val="2"/>
          <w:sz w:val="21"/>
          <w:lang w:val="en-US" w:eastAsia="zh-CN"/>
        </w:rPr>
      </w:pPr>
      <w:hyperlink w:anchor="_Toc4276340" w:history="1">
        <w:r w:rsidR="00F32365" w:rsidRPr="001B4C39">
          <w:rPr>
            <w:rStyle w:val="a7"/>
            <w:rFonts w:eastAsia="黑体"/>
            <w:noProof/>
            <w:lang w:eastAsia="zh-CN"/>
          </w:rPr>
          <w:t>2.2.3</w:t>
        </w:r>
        <w:r w:rsidR="00F32365">
          <w:rPr>
            <w:rFonts w:eastAsiaTheme="minorEastAsia" w:cstheme="minorBidi"/>
            <w:noProof/>
            <w:kern w:val="2"/>
            <w:sz w:val="21"/>
            <w:lang w:val="en-US" w:eastAsia="zh-CN"/>
          </w:rPr>
          <w:tab/>
        </w:r>
        <w:r w:rsidR="00F32365" w:rsidRPr="001B4C39">
          <w:rPr>
            <w:rStyle w:val="a7"/>
            <w:rFonts w:eastAsia="黑体"/>
            <w:noProof/>
            <w:lang w:eastAsia="zh-CN"/>
          </w:rPr>
          <w:t>Broadcast Receiver</w:t>
        </w:r>
        <w:r w:rsidR="00F32365">
          <w:rPr>
            <w:noProof/>
            <w:webHidden/>
          </w:rPr>
          <w:tab/>
        </w:r>
        <w:r w:rsidR="00F32365">
          <w:rPr>
            <w:noProof/>
            <w:webHidden/>
          </w:rPr>
          <w:fldChar w:fldCharType="begin"/>
        </w:r>
        <w:r w:rsidR="00F32365">
          <w:rPr>
            <w:noProof/>
            <w:webHidden/>
          </w:rPr>
          <w:instrText xml:space="preserve"> PAGEREF _Toc4276340 \h </w:instrText>
        </w:r>
        <w:r w:rsidR="00F32365">
          <w:rPr>
            <w:noProof/>
            <w:webHidden/>
          </w:rPr>
        </w:r>
        <w:r w:rsidR="00F32365">
          <w:rPr>
            <w:noProof/>
            <w:webHidden/>
          </w:rPr>
          <w:fldChar w:fldCharType="separate"/>
        </w:r>
        <w:r w:rsidR="00E135AF">
          <w:rPr>
            <w:noProof/>
            <w:webHidden/>
          </w:rPr>
          <w:t>11</w:t>
        </w:r>
        <w:r w:rsidR="00F32365">
          <w:rPr>
            <w:noProof/>
            <w:webHidden/>
          </w:rPr>
          <w:fldChar w:fldCharType="end"/>
        </w:r>
      </w:hyperlink>
    </w:p>
    <w:p w14:paraId="11B1C60E" w14:textId="51C86F3F" w:rsidR="00F32365" w:rsidRDefault="00475AA9">
      <w:pPr>
        <w:pStyle w:val="TOC3"/>
        <w:rPr>
          <w:rFonts w:eastAsiaTheme="minorEastAsia" w:cstheme="minorBidi"/>
          <w:noProof/>
          <w:kern w:val="2"/>
          <w:sz w:val="21"/>
          <w:lang w:val="en-US" w:eastAsia="zh-CN"/>
        </w:rPr>
      </w:pPr>
      <w:hyperlink w:anchor="_Toc4276341" w:history="1">
        <w:r w:rsidR="00F32365" w:rsidRPr="001B4C39">
          <w:rPr>
            <w:rStyle w:val="a7"/>
            <w:rFonts w:eastAsia="黑体"/>
            <w:noProof/>
            <w:lang w:eastAsia="zh-CN"/>
          </w:rPr>
          <w:t>2.2.4</w:t>
        </w:r>
        <w:r w:rsidR="00F32365">
          <w:rPr>
            <w:rFonts w:eastAsiaTheme="minorEastAsia" w:cstheme="minorBidi"/>
            <w:noProof/>
            <w:kern w:val="2"/>
            <w:sz w:val="21"/>
            <w:lang w:val="en-US" w:eastAsia="zh-CN"/>
          </w:rPr>
          <w:tab/>
        </w:r>
        <w:r w:rsidR="00F32365" w:rsidRPr="001B4C39">
          <w:rPr>
            <w:rStyle w:val="a7"/>
            <w:rFonts w:eastAsia="黑体"/>
            <w:noProof/>
            <w:lang w:eastAsia="zh-CN"/>
          </w:rPr>
          <w:t>Content Provider</w:t>
        </w:r>
        <w:r w:rsidR="00F32365">
          <w:rPr>
            <w:noProof/>
            <w:webHidden/>
          </w:rPr>
          <w:tab/>
        </w:r>
        <w:r w:rsidR="00F32365">
          <w:rPr>
            <w:noProof/>
            <w:webHidden/>
          </w:rPr>
          <w:fldChar w:fldCharType="begin"/>
        </w:r>
        <w:r w:rsidR="00F32365">
          <w:rPr>
            <w:noProof/>
            <w:webHidden/>
          </w:rPr>
          <w:instrText xml:space="preserve"> PAGEREF _Toc4276341 \h </w:instrText>
        </w:r>
        <w:r w:rsidR="00F32365">
          <w:rPr>
            <w:noProof/>
            <w:webHidden/>
          </w:rPr>
        </w:r>
        <w:r w:rsidR="00F32365">
          <w:rPr>
            <w:noProof/>
            <w:webHidden/>
          </w:rPr>
          <w:fldChar w:fldCharType="separate"/>
        </w:r>
        <w:r w:rsidR="00E135AF">
          <w:rPr>
            <w:noProof/>
            <w:webHidden/>
          </w:rPr>
          <w:t>12</w:t>
        </w:r>
        <w:r w:rsidR="00F32365">
          <w:rPr>
            <w:noProof/>
            <w:webHidden/>
          </w:rPr>
          <w:fldChar w:fldCharType="end"/>
        </w:r>
      </w:hyperlink>
    </w:p>
    <w:p w14:paraId="6C07B683" w14:textId="45DFB417" w:rsidR="00F32365" w:rsidRDefault="00475AA9">
      <w:pPr>
        <w:pStyle w:val="TOC1"/>
        <w:tabs>
          <w:tab w:val="left" w:pos="397"/>
        </w:tabs>
        <w:rPr>
          <w:rFonts w:eastAsiaTheme="minorEastAsia" w:cstheme="minorBidi"/>
          <w:kern w:val="2"/>
          <w:sz w:val="21"/>
          <w:lang w:val="en-US" w:eastAsia="zh-CN"/>
        </w:rPr>
      </w:pPr>
      <w:hyperlink w:anchor="_Toc4276342" w:history="1">
        <w:r w:rsidR="00F32365" w:rsidRPr="001B4C39">
          <w:rPr>
            <w:rStyle w:val="a7"/>
          </w:rPr>
          <w:t>3</w:t>
        </w:r>
        <w:r w:rsidR="00F32365">
          <w:rPr>
            <w:rFonts w:eastAsiaTheme="minorEastAsia" w:cstheme="minorBidi"/>
            <w:kern w:val="2"/>
            <w:sz w:val="21"/>
            <w:lang w:val="en-US" w:eastAsia="zh-CN"/>
          </w:rPr>
          <w:tab/>
        </w:r>
        <w:r w:rsidR="00F32365" w:rsidRPr="001B4C39">
          <w:rPr>
            <w:rStyle w:val="a7"/>
            <w:rFonts w:eastAsia="黑体"/>
            <w:lang w:eastAsia="zh-CN"/>
          </w:rPr>
          <w:t>Application Case</w:t>
        </w:r>
        <w:r w:rsidR="00F32365">
          <w:rPr>
            <w:webHidden/>
          </w:rPr>
          <w:tab/>
        </w:r>
        <w:r w:rsidR="00F32365">
          <w:rPr>
            <w:webHidden/>
          </w:rPr>
          <w:fldChar w:fldCharType="begin"/>
        </w:r>
        <w:r w:rsidR="00F32365">
          <w:rPr>
            <w:webHidden/>
          </w:rPr>
          <w:instrText xml:space="preserve"> PAGEREF _Toc4276342 \h </w:instrText>
        </w:r>
        <w:r w:rsidR="00F32365">
          <w:rPr>
            <w:webHidden/>
          </w:rPr>
        </w:r>
        <w:r w:rsidR="00F32365">
          <w:rPr>
            <w:webHidden/>
          </w:rPr>
          <w:fldChar w:fldCharType="separate"/>
        </w:r>
        <w:r w:rsidR="00E135AF">
          <w:rPr>
            <w:webHidden/>
          </w:rPr>
          <w:t>13</w:t>
        </w:r>
        <w:r w:rsidR="00F32365">
          <w:rPr>
            <w:webHidden/>
          </w:rPr>
          <w:fldChar w:fldCharType="end"/>
        </w:r>
      </w:hyperlink>
    </w:p>
    <w:p w14:paraId="7EF1BEF7" w14:textId="2D880C0D" w:rsidR="00F32365" w:rsidRDefault="00475AA9">
      <w:pPr>
        <w:pStyle w:val="TOC2"/>
        <w:rPr>
          <w:rFonts w:eastAsiaTheme="minorEastAsia" w:cstheme="minorBidi"/>
          <w:noProof/>
          <w:kern w:val="2"/>
          <w:sz w:val="21"/>
          <w:lang w:val="en-US" w:eastAsia="zh-CN"/>
        </w:rPr>
      </w:pPr>
      <w:hyperlink w:anchor="_Toc4276343" w:history="1">
        <w:r w:rsidR="00F32365" w:rsidRPr="001B4C39">
          <w:rPr>
            <w:rStyle w:val="a7"/>
            <w:rFonts w:eastAsia="黑体"/>
            <w:noProof/>
            <w:lang w:eastAsia="zh-CN"/>
          </w:rPr>
          <w:t>3.1</w:t>
        </w:r>
        <w:r w:rsidR="00F32365">
          <w:rPr>
            <w:rFonts w:eastAsiaTheme="minorEastAsia" w:cstheme="minorBidi"/>
            <w:noProof/>
            <w:kern w:val="2"/>
            <w:sz w:val="21"/>
            <w:lang w:val="en-US" w:eastAsia="zh-CN"/>
          </w:rPr>
          <w:tab/>
        </w:r>
        <w:r w:rsidR="00F32365" w:rsidRPr="001B4C39">
          <w:rPr>
            <w:rStyle w:val="a7"/>
            <w:rFonts w:eastAsia="黑体"/>
            <w:noProof/>
            <w:lang w:eastAsia="zh-CN"/>
          </w:rPr>
          <w:t>Application Description</w:t>
        </w:r>
        <w:r w:rsidR="00F32365">
          <w:rPr>
            <w:noProof/>
            <w:webHidden/>
          </w:rPr>
          <w:tab/>
        </w:r>
        <w:r w:rsidR="00F32365">
          <w:rPr>
            <w:noProof/>
            <w:webHidden/>
          </w:rPr>
          <w:fldChar w:fldCharType="begin"/>
        </w:r>
        <w:r w:rsidR="00F32365">
          <w:rPr>
            <w:noProof/>
            <w:webHidden/>
          </w:rPr>
          <w:instrText xml:space="preserve"> PAGEREF _Toc4276343 \h </w:instrText>
        </w:r>
        <w:r w:rsidR="00F32365">
          <w:rPr>
            <w:noProof/>
            <w:webHidden/>
          </w:rPr>
        </w:r>
        <w:r w:rsidR="00F32365">
          <w:rPr>
            <w:noProof/>
            <w:webHidden/>
          </w:rPr>
          <w:fldChar w:fldCharType="separate"/>
        </w:r>
        <w:r w:rsidR="00E135AF">
          <w:rPr>
            <w:noProof/>
            <w:webHidden/>
          </w:rPr>
          <w:t>13</w:t>
        </w:r>
        <w:r w:rsidR="00F32365">
          <w:rPr>
            <w:noProof/>
            <w:webHidden/>
          </w:rPr>
          <w:fldChar w:fldCharType="end"/>
        </w:r>
      </w:hyperlink>
    </w:p>
    <w:p w14:paraId="1B3801D8" w14:textId="43E5AB9A" w:rsidR="00F32365" w:rsidRDefault="00475AA9">
      <w:pPr>
        <w:pStyle w:val="TOC2"/>
        <w:rPr>
          <w:rFonts w:eastAsiaTheme="minorEastAsia" w:cstheme="minorBidi"/>
          <w:noProof/>
          <w:kern w:val="2"/>
          <w:sz w:val="21"/>
          <w:lang w:val="en-US" w:eastAsia="zh-CN"/>
        </w:rPr>
      </w:pPr>
      <w:hyperlink w:anchor="_Toc4276344" w:history="1">
        <w:r w:rsidR="00F32365" w:rsidRPr="001B4C39">
          <w:rPr>
            <w:rStyle w:val="a7"/>
            <w:rFonts w:eastAsia="黑体"/>
            <w:noProof/>
            <w:lang w:eastAsia="zh-CN"/>
          </w:rPr>
          <w:t>3.2</w:t>
        </w:r>
        <w:r w:rsidR="00F32365">
          <w:rPr>
            <w:rFonts w:eastAsiaTheme="minorEastAsia" w:cstheme="minorBidi"/>
            <w:noProof/>
            <w:kern w:val="2"/>
            <w:sz w:val="21"/>
            <w:lang w:val="en-US" w:eastAsia="zh-CN"/>
          </w:rPr>
          <w:tab/>
        </w:r>
        <w:r w:rsidR="00F32365" w:rsidRPr="001B4C39">
          <w:rPr>
            <w:rStyle w:val="a7"/>
            <w:rFonts w:eastAsia="黑体"/>
            <w:noProof/>
            <w:lang w:eastAsia="zh-CN"/>
          </w:rPr>
          <w:t>Model View View-Model (MVVM)</w:t>
        </w:r>
        <w:r w:rsidR="00F32365">
          <w:rPr>
            <w:noProof/>
            <w:webHidden/>
          </w:rPr>
          <w:tab/>
        </w:r>
        <w:r w:rsidR="00F32365">
          <w:rPr>
            <w:noProof/>
            <w:webHidden/>
          </w:rPr>
          <w:fldChar w:fldCharType="begin"/>
        </w:r>
        <w:r w:rsidR="00F32365">
          <w:rPr>
            <w:noProof/>
            <w:webHidden/>
          </w:rPr>
          <w:instrText xml:space="preserve"> PAGEREF _Toc4276344 \h </w:instrText>
        </w:r>
        <w:r w:rsidR="00F32365">
          <w:rPr>
            <w:noProof/>
            <w:webHidden/>
          </w:rPr>
        </w:r>
        <w:r w:rsidR="00F32365">
          <w:rPr>
            <w:noProof/>
            <w:webHidden/>
          </w:rPr>
          <w:fldChar w:fldCharType="separate"/>
        </w:r>
        <w:r w:rsidR="00E135AF">
          <w:rPr>
            <w:noProof/>
            <w:webHidden/>
          </w:rPr>
          <w:t>14</w:t>
        </w:r>
        <w:r w:rsidR="00F32365">
          <w:rPr>
            <w:noProof/>
            <w:webHidden/>
          </w:rPr>
          <w:fldChar w:fldCharType="end"/>
        </w:r>
      </w:hyperlink>
    </w:p>
    <w:p w14:paraId="4EAB758A" w14:textId="3D99C7FB" w:rsidR="00F32365" w:rsidRDefault="00475AA9">
      <w:pPr>
        <w:pStyle w:val="TOC2"/>
        <w:rPr>
          <w:rFonts w:eastAsiaTheme="minorEastAsia" w:cstheme="minorBidi"/>
          <w:noProof/>
          <w:kern w:val="2"/>
          <w:sz w:val="21"/>
          <w:lang w:val="en-US" w:eastAsia="zh-CN"/>
        </w:rPr>
      </w:pPr>
      <w:hyperlink w:anchor="_Toc4276345" w:history="1">
        <w:r w:rsidR="00F32365" w:rsidRPr="001B4C39">
          <w:rPr>
            <w:rStyle w:val="a7"/>
            <w:rFonts w:eastAsia="黑体"/>
            <w:noProof/>
            <w:lang w:eastAsia="zh-CN"/>
          </w:rPr>
          <w:t>3.3</w:t>
        </w:r>
        <w:r w:rsidR="00F32365">
          <w:rPr>
            <w:rFonts w:eastAsiaTheme="minorEastAsia" w:cstheme="minorBidi"/>
            <w:noProof/>
            <w:kern w:val="2"/>
            <w:sz w:val="21"/>
            <w:lang w:val="en-US" w:eastAsia="zh-CN"/>
          </w:rPr>
          <w:tab/>
        </w:r>
        <w:r w:rsidR="00F32365" w:rsidRPr="001B4C39">
          <w:rPr>
            <w:rStyle w:val="a7"/>
            <w:rFonts w:eastAsia="黑体"/>
            <w:noProof/>
            <w:lang w:eastAsia="zh-CN"/>
          </w:rPr>
          <w:t>UI Design</w:t>
        </w:r>
        <w:r w:rsidR="00F32365">
          <w:rPr>
            <w:noProof/>
            <w:webHidden/>
          </w:rPr>
          <w:tab/>
        </w:r>
        <w:r w:rsidR="00F32365">
          <w:rPr>
            <w:noProof/>
            <w:webHidden/>
          </w:rPr>
          <w:fldChar w:fldCharType="begin"/>
        </w:r>
        <w:r w:rsidR="00F32365">
          <w:rPr>
            <w:noProof/>
            <w:webHidden/>
          </w:rPr>
          <w:instrText xml:space="preserve"> PAGEREF _Toc4276345 \h </w:instrText>
        </w:r>
        <w:r w:rsidR="00F32365">
          <w:rPr>
            <w:noProof/>
            <w:webHidden/>
          </w:rPr>
        </w:r>
        <w:r w:rsidR="00F32365">
          <w:rPr>
            <w:noProof/>
            <w:webHidden/>
          </w:rPr>
          <w:fldChar w:fldCharType="separate"/>
        </w:r>
        <w:r w:rsidR="00E135AF">
          <w:rPr>
            <w:noProof/>
            <w:webHidden/>
          </w:rPr>
          <w:t>17</w:t>
        </w:r>
        <w:r w:rsidR="00F32365">
          <w:rPr>
            <w:noProof/>
            <w:webHidden/>
          </w:rPr>
          <w:fldChar w:fldCharType="end"/>
        </w:r>
      </w:hyperlink>
    </w:p>
    <w:p w14:paraId="22C90035" w14:textId="56B868BE" w:rsidR="00F32365" w:rsidRDefault="00475AA9">
      <w:pPr>
        <w:pStyle w:val="TOC1"/>
        <w:tabs>
          <w:tab w:val="left" w:pos="397"/>
        </w:tabs>
        <w:rPr>
          <w:rFonts w:eastAsiaTheme="minorEastAsia" w:cstheme="minorBidi"/>
          <w:kern w:val="2"/>
          <w:sz w:val="21"/>
          <w:lang w:val="en-US" w:eastAsia="zh-CN"/>
        </w:rPr>
      </w:pPr>
      <w:hyperlink w:anchor="_Toc4276346" w:history="1">
        <w:r w:rsidR="00F32365" w:rsidRPr="001B4C39">
          <w:rPr>
            <w:rStyle w:val="a7"/>
          </w:rPr>
          <w:t>4</w:t>
        </w:r>
        <w:r w:rsidR="00F32365">
          <w:rPr>
            <w:rFonts w:eastAsiaTheme="minorEastAsia" w:cstheme="minorBidi"/>
            <w:kern w:val="2"/>
            <w:sz w:val="21"/>
            <w:lang w:val="en-US" w:eastAsia="zh-CN"/>
          </w:rPr>
          <w:tab/>
        </w:r>
        <w:r w:rsidR="00F32365" w:rsidRPr="001B4C39">
          <w:rPr>
            <w:rStyle w:val="a7"/>
            <w:rFonts w:eastAsia="黑体"/>
            <w:lang w:eastAsia="zh-CN"/>
          </w:rPr>
          <w:t>Implementation</w:t>
        </w:r>
        <w:r w:rsidR="00F32365">
          <w:rPr>
            <w:webHidden/>
          </w:rPr>
          <w:tab/>
        </w:r>
        <w:r w:rsidR="00F32365">
          <w:rPr>
            <w:webHidden/>
          </w:rPr>
          <w:fldChar w:fldCharType="begin"/>
        </w:r>
        <w:r w:rsidR="00F32365">
          <w:rPr>
            <w:webHidden/>
          </w:rPr>
          <w:instrText xml:space="preserve"> PAGEREF _Toc4276346 \h </w:instrText>
        </w:r>
        <w:r w:rsidR="00F32365">
          <w:rPr>
            <w:webHidden/>
          </w:rPr>
        </w:r>
        <w:r w:rsidR="00F32365">
          <w:rPr>
            <w:webHidden/>
          </w:rPr>
          <w:fldChar w:fldCharType="separate"/>
        </w:r>
        <w:r w:rsidR="00E135AF">
          <w:rPr>
            <w:webHidden/>
          </w:rPr>
          <w:t>20</w:t>
        </w:r>
        <w:r w:rsidR="00F32365">
          <w:rPr>
            <w:webHidden/>
          </w:rPr>
          <w:fldChar w:fldCharType="end"/>
        </w:r>
      </w:hyperlink>
    </w:p>
    <w:p w14:paraId="1419B943" w14:textId="6EF141D3" w:rsidR="00F32365" w:rsidRDefault="00475AA9">
      <w:pPr>
        <w:pStyle w:val="TOC2"/>
        <w:rPr>
          <w:rFonts w:eastAsiaTheme="minorEastAsia" w:cstheme="minorBidi"/>
          <w:noProof/>
          <w:kern w:val="2"/>
          <w:sz w:val="21"/>
          <w:lang w:val="en-US" w:eastAsia="zh-CN"/>
        </w:rPr>
      </w:pPr>
      <w:hyperlink w:anchor="_Toc4276347" w:history="1">
        <w:r w:rsidR="00F32365" w:rsidRPr="001B4C39">
          <w:rPr>
            <w:rStyle w:val="a7"/>
            <w:rFonts w:eastAsia="黑体"/>
            <w:noProof/>
            <w:lang w:eastAsia="zh-CN"/>
          </w:rPr>
          <w:t>4.1</w:t>
        </w:r>
        <w:r w:rsidR="00F32365">
          <w:rPr>
            <w:rFonts w:eastAsiaTheme="minorEastAsia" w:cstheme="minorBidi"/>
            <w:noProof/>
            <w:kern w:val="2"/>
            <w:sz w:val="21"/>
            <w:lang w:val="en-US" w:eastAsia="zh-CN"/>
          </w:rPr>
          <w:tab/>
        </w:r>
        <w:r w:rsidR="00F32365" w:rsidRPr="001B4C39">
          <w:rPr>
            <w:rStyle w:val="a7"/>
            <w:rFonts w:eastAsia="黑体"/>
            <w:noProof/>
            <w:lang w:eastAsia="zh-CN"/>
          </w:rPr>
          <w:t>MVVM Implementation in Home Page</w:t>
        </w:r>
        <w:r w:rsidR="00F32365">
          <w:rPr>
            <w:noProof/>
            <w:webHidden/>
          </w:rPr>
          <w:tab/>
        </w:r>
        <w:r w:rsidR="00F32365">
          <w:rPr>
            <w:noProof/>
            <w:webHidden/>
          </w:rPr>
          <w:fldChar w:fldCharType="begin"/>
        </w:r>
        <w:r w:rsidR="00F32365">
          <w:rPr>
            <w:noProof/>
            <w:webHidden/>
          </w:rPr>
          <w:instrText xml:space="preserve"> PAGEREF _Toc4276347 \h </w:instrText>
        </w:r>
        <w:r w:rsidR="00F32365">
          <w:rPr>
            <w:noProof/>
            <w:webHidden/>
          </w:rPr>
        </w:r>
        <w:r w:rsidR="00F32365">
          <w:rPr>
            <w:noProof/>
            <w:webHidden/>
          </w:rPr>
          <w:fldChar w:fldCharType="separate"/>
        </w:r>
        <w:r w:rsidR="00E135AF">
          <w:rPr>
            <w:noProof/>
            <w:webHidden/>
          </w:rPr>
          <w:t>20</w:t>
        </w:r>
        <w:r w:rsidR="00F32365">
          <w:rPr>
            <w:noProof/>
            <w:webHidden/>
          </w:rPr>
          <w:fldChar w:fldCharType="end"/>
        </w:r>
      </w:hyperlink>
    </w:p>
    <w:p w14:paraId="39E5082C" w14:textId="50939A10" w:rsidR="00F32365" w:rsidRDefault="00475AA9">
      <w:pPr>
        <w:pStyle w:val="TOC3"/>
        <w:rPr>
          <w:rFonts w:eastAsiaTheme="minorEastAsia" w:cstheme="minorBidi"/>
          <w:noProof/>
          <w:kern w:val="2"/>
          <w:sz w:val="21"/>
          <w:lang w:val="en-US" w:eastAsia="zh-CN"/>
        </w:rPr>
      </w:pPr>
      <w:hyperlink w:anchor="_Toc4276348" w:history="1">
        <w:r w:rsidR="00F32365" w:rsidRPr="001B4C39">
          <w:rPr>
            <w:rStyle w:val="a7"/>
            <w:rFonts w:eastAsia="黑体"/>
            <w:noProof/>
            <w:lang w:eastAsia="zh-CN"/>
          </w:rPr>
          <w:t>4.1.1</w:t>
        </w:r>
        <w:r w:rsidR="00F32365">
          <w:rPr>
            <w:rFonts w:eastAsiaTheme="minorEastAsia" w:cstheme="minorBidi"/>
            <w:noProof/>
            <w:kern w:val="2"/>
            <w:sz w:val="21"/>
            <w:lang w:val="en-US" w:eastAsia="zh-CN"/>
          </w:rPr>
          <w:tab/>
        </w:r>
        <w:r w:rsidR="00F32365" w:rsidRPr="001B4C39">
          <w:rPr>
            <w:rStyle w:val="a7"/>
            <w:rFonts w:eastAsia="黑体"/>
            <w:noProof/>
            <w:lang w:eastAsia="zh-CN"/>
          </w:rPr>
          <w:t>Model</w:t>
        </w:r>
        <w:r w:rsidR="00F32365">
          <w:rPr>
            <w:noProof/>
            <w:webHidden/>
          </w:rPr>
          <w:tab/>
        </w:r>
        <w:r w:rsidR="00F32365">
          <w:rPr>
            <w:noProof/>
            <w:webHidden/>
          </w:rPr>
          <w:fldChar w:fldCharType="begin"/>
        </w:r>
        <w:r w:rsidR="00F32365">
          <w:rPr>
            <w:noProof/>
            <w:webHidden/>
          </w:rPr>
          <w:instrText xml:space="preserve"> PAGEREF _Toc4276348 \h </w:instrText>
        </w:r>
        <w:r w:rsidR="00F32365">
          <w:rPr>
            <w:noProof/>
            <w:webHidden/>
          </w:rPr>
        </w:r>
        <w:r w:rsidR="00F32365">
          <w:rPr>
            <w:noProof/>
            <w:webHidden/>
          </w:rPr>
          <w:fldChar w:fldCharType="separate"/>
        </w:r>
        <w:r w:rsidR="00E135AF">
          <w:rPr>
            <w:noProof/>
            <w:webHidden/>
          </w:rPr>
          <w:t>20</w:t>
        </w:r>
        <w:r w:rsidR="00F32365">
          <w:rPr>
            <w:noProof/>
            <w:webHidden/>
          </w:rPr>
          <w:fldChar w:fldCharType="end"/>
        </w:r>
      </w:hyperlink>
    </w:p>
    <w:p w14:paraId="227748BE" w14:textId="59291C9A" w:rsidR="00F32365" w:rsidRDefault="00475AA9">
      <w:pPr>
        <w:pStyle w:val="TOC3"/>
        <w:rPr>
          <w:rFonts w:eastAsiaTheme="minorEastAsia" w:cstheme="minorBidi"/>
          <w:noProof/>
          <w:kern w:val="2"/>
          <w:sz w:val="21"/>
          <w:lang w:val="en-US" w:eastAsia="zh-CN"/>
        </w:rPr>
      </w:pPr>
      <w:hyperlink w:anchor="_Toc4276349" w:history="1">
        <w:r w:rsidR="00F32365" w:rsidRPr="001B4C39">
          <w:rPr>
            <w:rStyle w:val="a7"/>
            <w:rFonts w:eastAsia="黑体"/>
            <w:noProof/>
            <w:lang w:eastAsia="zh-CN"/>
          </w:rPr>
          <w:t>4.1.2</w:t>
        </w:r>
        <w:r w:rsidR="00F32365">
          <w:rPr>
            <w:rFonts w:eastAsiaTheme="minorEastAsia" w:cstheme="minorBidi"/>
            <w:noProof/>
            <w:kern w:val="2"/>
            <w:sz w:val="21"/>
            <w:lang w:val="en-US" w:eastAsia="zh-CN"/>
          </w:rPr>
          <w:tab/>
        </w:r>
        <w:r w:rsidR="00F32365" w:rsidRPr="001B4C39">
          <w:rPr>
            <w:rStyle w:val="a7"/>
            <w:rFonts w:eastAsia="黑体"/>
            <w:noProof/>
            <w:lang w:eastAsia="zh-CN"/>
          </w:rPr>
          <w:t>Home Fragment View</w:t>
        </w:r>
        <w:r w:rsidR="00F32365">
          <w:rPr>
            <w:noProof/>
            <w:webHidden/>
          </w:rPr>
          <w:tab/>
        </w:r>
        <w:r w:rsidR="00F32365">
          <w:rPr>
            <w:noProof/>
            <w:webHidden/>
          </w:rPr>
          <w:fldChar w:fldCharType="begin"/>
        </w:r>
        <w:r w:rsidR="00F32365">
          <w:rPr>
            <w:noProof/>
            <w:webHidden/>
          </w:rPr>
          <w:instrText xml:space="preserve"> PAGEREF _Toc4276349 \h </w:instrText>
        </w:r>
        <w:r w:rsidR="00F32365">
          <w:rPr>
            <w:noProof/>
            <w:webHidden/>
          </w:rPr>
        </w:r>
        <w:r w:rsidR="00F32365">
          <w:rPr>
            <w:noProof/>
            <w:webHidden/>
          </w:rPr>
          <w:fldChar w:fldCharType="separate"/>
        </w:r>
        <w:r w:rsidR="00E135AF">
          <w:rPr>
            <w:noProof/>
            <w:webHidden/>
          </w:rPr>
          <w:t>21</w:t>
        </w:r>
        <w:r w:rsidR="00F32365">
          <w:rPr>
            <w:noProof/>
            <w:webHidden/>
          </w:rPr>
          <w:fldChar w:fldCharType="end"/>
        </w:r>
      </w:hyperlink>
    </w:p>
    <w:p w14:paraId="552E62CF" w14:textId="0C365BBD" w:rsidR="00F32365" w:rsidRDefault="00475AA9">
      <w:pPr>
        <w:pStyle w:val="TOC3"/>
        <w:rPr>
          <w:rFonts w:eastAsiaTheme="minorEastAsia" w:cstheme="minorBidi"/>
          <w:noProof/>
          <w:kern w:val="2"/>
          <w:sz w:val="21"/>
          <w:lang w:val="en-US" w:eastAsia="zh-CN"/>
        </w:rPr>
      </w:pPr>
      <w:hyperlink w:anchor="_Toc4276350" w:history="1">
        <w:r w:rsidR="00F32365" w:rsidRPr="001B4C39">
          <w:rPr>
            <w:rStyle w:val="a7"/>
            <w:rFonts w:eastAsia="黑体"/>
            <w:noProof/>
            <w:lang w:eastAsia="zh-CN"/>
          </w:rPr>
          <w:t>4.1.3</w:t>
        </w:r>
        <w:r w:rsidR="00F32365">
          <w:rPr>
            <w:rFonts w:eastAsiaTheme="minorEastAsia" w:cstheme="minorBidi"/>
            <w:noProof/>
            <w:kern w:val="2"/>
            <w:sz w:val="21"/>
            <w:lang w:val="en-US" w:eastAsia="zh-CN"/>
          </w:rPr>
          <w:tab/>
        </w:r>
        <w:r w:rsidR="00F32365" w:rsidRPr="001B4C39">
          <w:rPr>
            <w:rStyle w:val="a7"/>
            <w:rFonts w:eastAsia="黑体"/>
            <w:noProof/>
            <w:lang w:eastAsia="zh-CN"/>
          </w:rPr>
          <w:t>View-Model</w:t>
        </w:r>
        <w:r w:rsidR="00F32365">
          <w:rPr>
            <w:noProof/>
            <w:webHidden/>
          </w:rPr>
          <w:tab/>
        </w:r>
        <w:r w:rsidR="00F32365">
          <w:rPr>
            <w:noProof/>
            <w:webHidden/>
          </w:rPr>
          <w:fldChar w:fldCharType="begin"/>
        </w:r>
        <w:r w:rsidR="00F32365">
          <w:rPr>
            <w:noProof/>
            <w:webHidden/>
          </w:rPr>
          <w:instrText xml:space="preserve"> PAGEREF _Toc4276350 \h </w:instrText>
        </w:r>
        <w:r w:rsidR="00F32365">
          <w:rPr>
            <w:noProof/>
            <w:webHidden/>
          </w:rPr>
        </w:r>
        <w:r w:rsidR="00F32365">
          <w:rPr>
            <w:noProof/>
            <w:webHidden/>
          </w:rPr>
          <w:fldChar w:fldCharType="separate"/>
        </w:r>
        <w:r w:rsidR="00E135AF">
          <w:rPr>
            <w:noProof/>
            <w:webHidden/>
          </w:rPr>
          <w:t>24</w:t>
        </w:r>
        <w:r w:rsidR="00F32365">
          <w:rPr>
            <w:noProof/>
            <w:webHidden/>
          </w:rPr>
          <w:fldChar w:fldCharType="end"/>
        </w:r>
      </w:hyperlink>
    </w:p>
    <w:p w14:paraId="6F918B78" w14:textId="2B18E424" w:rsidR="00F32365" w:rsidRDefault="00475AA9">
      <w:pPr>
        <w:pStyle w:val="TOC3"/>
        <w:rPr>
          <w:rFonts w:eastAsiaTheme="minorEastAsia" w:cstheme="minorBidi"/>
          <w:noProof/>
          <w:kern w:val="2"/>
          <w:sz w:val="21"/>
          <w:lang w:val="en-US" w:eastAsia="zh-CN"/>
        </w:rPr>
      </w:pPr>
      <w:hyperlink w:anchor="_Toc4276351" w:history="1">
        <w:r w:rsidR="00F32365" w:rsidRPr="001B4C39">
          <w:rPr>
            <w:rStyle w:val="a7"/>
            <w:rFonts w:eastAsia="黑体"/>
            <w:noProof/>
            <w:lang w:eastAsia="zh-CN"/>
          </w:rPr>
          <w:t>4.1.4</w:t>
        </w:r>
        <w:r w:rsidR="00F32365">
          <w:rPr>
            <w:rFonts w:eastAsiaTheme="minorEastAsia" w:cstheme="minorBidi"/>
            <w:noProof/>
            <w:kern w:val="2"/>
            <w:sz w:val="21"/>
            <w:lang w:val="en-US" w:eastAsia="zh-CN"/>
          </w:rPr>
          <w:tab/>
        </w:r>
        <w:r w:rsidR="00F32365" w:rsidRPr="001B4C39">
          <w:rPr>
            <w:rStyle w:val="a7"/>
            <w:rFonts w:eastAsia="黑体"/>
            <w:noProof/>
            <w:lang w:eastAsia="zh-CN"/>
          </w:rPr>
          <w:t>Repository</w:t>
        </w:r>
        <w:r w:rsidR="00F32365">
          <w:rPr>
            <w:noProof/>
            <w:webHidden/>
          </w:rPr>
          <w:tab/>
        </w:r>
        <w:r w:rsidR="00F32365">
          <w:rPr>
            <w:noProof/>
            <w:webHidden/>
          </w:rPr>
          <w:fldChar w:fldCharType="begin"/>
        </w:r>
        <w:r w:rsidR="00F32365">
          <w:rPr>
            <w:noProof/>
            <w:webHidden/>
          </w:rPr>
          <w:instrText xml:space="preserve"> PAGEREF _Toc4276351 \h </w:instrText>
        </w:r>
        <w:r w:rsidR="00F32365">
          <w:rPr>
            <w:noProof/>
            <w:webHidden/>
          </w:rPr>
        </w:r>
        <w:r w:rsidR="00F32365">
          <w:rPr>
            <w:noProof/>
            <w:webHidden/>
          </w:rPr>
          <w:fldChar w:fldCharType="separate"/>
        </w:r>
        <w:r w:rsidR="00E135AF">
          <w:rPr>
            <w:noProof/>
            <w:webHidden/>
          </w:rPr>
          <w:t>25</w:t>
        </w:r>
        <w:r w:rsidR="00F32365">
          <w:rPr>
            <w:noProof/>
            <w:webHidden/>
          </w:rPr>
          <w:fldChar w:fldCharType="end"/>
        </w:r>
      </w:hyperlink>
    </w:p>
    <w:p w14:paraId="3DA0667E" w14:textId="76628FE1" w:rsidR="00F32365" w:rsidRDefault="00475AA9">
      <w:pPr>
        <w:pStyle w:val="TOC2"/>
        <w:rPr>
          <w:rFonts w:eastAsiaTheme="minorEastAsia" w:cstheme="minorBidi"/>
          <w:noProof/>
          <w:kern w:val="2"/>
          <w:sz w:val="21"/>
          <w:lang w:val="en-US" w:eastAsia="zh-CN"/>
        </w:rPr>
      </w:pPr>
      <w:hyperlink w:anchor="_Toc4276352" w:history="1">
        <w:r w:rsidR="00F32365" w:rsidRPr="001B4C39">
          <w:rPr>
            <w:rStyle w:val="a7"/>
            <w:rFonts w:eastAsia="黑体"/>
            <w:noProof/>
            <w:lang w:eastAsia="zh-CN"/>
          </w:rPr>
          <w:t>4.2</w:t>
        </w:r>
        <w:r w:rsidR="00F32365">
          <w:rPr>
            <w:rFonts w:eastAsiaTheme="minorEastAsia" w:cstheme="minorBidi"/>
            <w:noProof/>
            <w:kern w:val="2"/>
            <w:sz w:val="21"/>
            <w:lang w:val="en-US" w:eastAsia="zh-CN"/>
          </w:rPr>
          <w:tab/>
        </w:r>
        <w:r w:rsidR="00F32365" w:rsidRPr="001B4C39">
          <w:rPr>
            <w:rStyle w:val="a7"/>
            <w:rFonts w:eastAsia="黑体"/>
            <w:noProof/>
            <w:lang w:eastAsia="zh-CN"/>
          </w:rPr>
          <w:t>Project Result</w:t>
        </w:r>
        <w:r w:rsidR="00F32365">
          <w:rPr>
            <w:noProof/>
            <w:webHidden/>
          </w:rPr>
          <w:tab/>
        </w:r>
        <w:r w:rsidR="00F32365">
          <w:rPr>
            <w:noProof/>
            <w:webHidden/>
          </w:rPr>
          <w:fldChar w:fldCharType="begin"/>
        </w:r>
        <w:r w:rsidR="00F32365">
          <w:rPr>
            <w:noProof/>
            <w:webHidden/>
          </w:rPr>
          <w:instrText xml:space="preserve"> PAGEREF _Toc4276352 \h </w:instrText>
        </w:r>
        <w:r w:rsidR="00F32365">
          <w:rPr>
            <w:noProof/>
            <w:webHidden/>
          </w:rPr>
        </w:r>
        <w:r w:rsidR="00F32365">
          <w:rPr>
            <w:noProof/>
            <w:webHidden/>
          </w:rPr>
          <w:fldChar w:fldCharType="separate"/>
        </w:r>
        <w:r w:rsidR="00E135AF">
          <w:rPr>
            <w:noProof/>
            <w:webHidden/>
          </w:rPr>
          <w:t>26</w:t>
        </w:r>
        <w:r w:rsidR="00F32365">
          <w:rPr>
            <w:noProof/>
            <w:webHidden/>
          </w:rPr>
          <w:fldChar w:fldCharType="end"/>
        </w:r>
      </w:hyperlink>
    </w:p>
    <w:p w14:paraId="4D88B8D4" w14:textId="51F834EB" w:rsidR="00F32365" w:rsidRDefault="00475AA9">
      <w:pPr>
        <w:pStyle w:val="TOC1"/>
        <w:tabs>
          <w:tab w:val="left" w:pos="397"/>
        </w:tabs>
        <w:rPr>
          <w:rFonts w:eastAsiaTheme="minorEastAsia" w:cstheme="minorBidi"/>
          <w:kern w:val="2"/>
          <w:sz w:val="21"/>
          <w:lang w:val="en-US" w:eastAsia="zh-CN"/>
        </w:rPr>
      </w:pPr>
      <w:hyperlink w:anchor="_Toc4276353" w:history="1">
        <w:r w:rsidR="00F32365" w:rsidRPr="001B4C39">
          <w:rPr>
            <w:rStyle w:val="a7"/>
            <w:rFonts w:eastAsia="黑体"/>
            <w:lang w:eastAsia="zh-CN"/>
          </w:rPr>
          <w:t>5</w:t>
        </w:r>
        <w:r w:rsidR="00F32365">
          <w:rPr>
            <w:rFonts w:eastAsiaTheme="minorEastAsia" w:cstheme="minorBidi"/>
            <w:kern w:val="2"/>
            <w:sz w:val="21"/>
            <w:lang w:val="en-US" w:eastAsia="zh-CN"/>
          </w:rPr>
          <w:tab/>
        </w:r>
        <w:r w:rsidR="00F32365" w:rsidRPr="001B4C39">
          <w:rPr>
            <w:rStyle w:val="a7"/>
            <w:rFonts w:eastAsia="黑体"/>
            <w:lang w:eastAsia="zh-CN"/>
          </w:rPr>
          <w:t>Conclution</w:t>
        </w:r>
        <w:r w:rsidR="00F32365">
          <w:rPr>
            <w:webHidden/>
          </w:rPr>
          <w:tab/>
        </w:r>
        <w:r w:rsidR="00F32365">
          <w:rPr>
            <w:webHidden/>
          </w:rPr>
          <w:fldChar w:fldCharType="begin"/>
        </w:r>
        <w:r w:rsidR="00F32365">
          <w:rPr>
            <w:webHidden/>
          </w:rPr>
          <w:instrText xml:space="preserve"> PAGEREF _Toc4276353 \h </w:instrText>
        </w:r>
        <w:r w:rsidR="00F32365">
          <w:rPr>
            <w:webHidden/>
          </w:rPr>
        </w:r>
        <w:r w:rsidR="00F32365">
          <w:rPr>
            <w:webHidden/>
          </w:rPr>
          <w:fldChar w:fldCharType="separate"/>
        </w:r>
        <w:r w:rsidR="00E135AF">
          <w:rPr>
            <w:webHidden/>
          </w:rPr>
          <w:t>28</w:t>
        </w:r>
        <w:r w:rsidR="00F32365">
          <w:rPr>
            <w:webHidden/>
          </w:rPr>
          <w:fldChar w:fldCharType="end"/>
        </w:r>
      </w:hyperlink>
    </w:p>
    <w:p w14:paraId="11277AAE" w14:textId="055B7E86" w:rsidR="00F32365" w:rsidRDefault="00475AA9">
      <w:pPr>
        <w:pStyle w:val="TOC1"/>
        <w:tabs>
          <w:tab w:val="left" w:pos="397"/>
        </w:tabs>
        <w:rPr>
          <w:rFonts w:eastAsiaTheme="minorEastAsia" w:cstheme="minorBidi"/>
          <w:kern w:val="2"/>
          <w:sz w:val="21"/>
          <w:lang w:val="en-US" w:eastAsia="zh-CN"/>
        </w:rPr>
      </w:pPr>
      <w:hyperlink w:anchor="_Toc4276354" w:history="1">
        <w:r w:rsidR="00F32365" w:rsidRPr="001B4C39">
          <w:rPr>
            <w:rStyle w:val="a7"/>
          </w:rPr>
          <w:t>6</w:t>
        </w:r>
        <w:r w:rsidR="00F32365">
          <w:rPr>
            <w:rFonts w:eastAsiaTheme="minorEastAsia" w:cstheme="minorBidi"/>
            <w:kern w:val="2"/>
            <w:sz w:val="21"/>
            <w:lang w:val="en-US" w:eastAsia="zh-CN"/>
          </w:rPr>
          <w:tab/>
        </w:r>
        <w:r w:rsidR="00F32365" w:rsidRPr="001B4C39">
          <w:rPr>
            <w:rStyle w:val="a7"/>
            <w:rFonts w:eastAsia="黑体"/>
            <w:lang w:eastAsia="zh-CN"/>
          </w:rPr>
          <w:t>References</w:t>
        </w:r>
        <w:r w:rsidR="00F32365">
          <w:rPr>
            <w:webHidden/>
          </w:rPr>
          <w:tab/>
        </w:r>
        <w:r w:rsidR="00F32365">
          <w:rPr>
            <w:webHidden/>
          </w:rPr>
          <w:fldChar w:fldCharType="begin"/>
        </w:r>
        <w:r w:rsidR="00F32365">
          <w:rPr>
            <w:webHidden/>
          </w:rPr>
          <w:instrText xml:space="preserve"> PAGEREF _Toc4276354 \h </w:instrText>
        </w:r>
        <w:r w:rsidR="00F32365">
          <w:rPr>
            <w:webHidden/>
          </w:rPr>
        </w:r>
        <w:r w:rsidR="00F32365">
          <w:rPr>
            <w:webHidden/>
          </w:rPr>
          <w:fldChar w:fldCharType="separate"/>
        </w:r>
        <w:r w:rsidR="00E135AF">
          <w:rPr>
            <w:webHidden/>
          </w:rPr>
          <w:t>30</w:t>
        </w:r>
        <w:r w:rsidR="00F32365">
          <w:rPr>
            <w:webHidden/>
          </w:rPr>
          <w:fldChar w:fldCharType="end"/>
        </w:r>
      </w:hyperlink>
    </w:p>
    <w:p w14:paraId="74F84774" w14:textId="0BC58594"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5E72B9DE" w14:textId="77777777" w:rsidR="00C055EA" w:rsidRPr="00FA0A00" w:rsidRDefault="00C055EA" w:rsidP="00C055EA">
      <w:pPr>
        <w:pStyle w:val="BodyText1"/>
        <w:rPr>
          <w:rFonts w:eastAsia="黑体"/>
          <w:lang w:val="en-US" w:eastAsia="zh-CN"/>
        </w:rPr>
        <w:sectPr w:rsidR="00C055EA" w:rsidRPr="00FA0A00"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rPr>
      </w:pPr>
      <w:bookmarkStart w:id="0" w:name="_Toc4276331"/>
      <w:r w:rsidRPr="00AC468F">
        <w:rPr>
          <w:rFonts w:asciiTheme="minorHAnsi" w:hAnsiTheme="minorHAnsi"/>
        </w:rPr>
        <w:lastRenderedPageBreak/>
        <w:t>Introductio</w:t>
      </w:r>
      <w:r w:rsidR="004F6DB7">
        <w:rPr>
          <w:rFonts w:asciiTheme="minorHAnsi" w:hAnsiTheme="minorHAnsi"/>
        </w:rPr>
        <w:t>n</w:t>
      </w:r>
      <w:bookmarkEnd w:id="0"/>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 w14:paraId="3A5CE920" w14:textId="05B6A768" w:rsidR="001500BA" w:rsidRDefault="001500BA" w:rsidP="001500BA">
      <w:r>
        <w:t xml:space="preserve">The research content of this paper develops a </w:t>
      </w:r>
      <w:r>
        <w:rPr>
          <w:rFonts w:hint="eastAsia"/>
          <w:lang w:eastAsia="zh-CN"/>
        </w:rPr>
        <w:t>public</w:t>
      </w:r>
      <w:r>
        <w:t xml:space="preserve"> event platform for tourism based on the Android platform, which can provide destination-based</w:t>
      </w:r>
      <w:r w:rsidR="00DE2032">
        <w:t xml:space="preserve"> events</w:t>
      </w:r>
      <w:r>
        <w:t xml:space="preserve">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46040543" w14:textId="2846B5E9" w:rsidR="00D0439F"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r w:rsidR="001D27C5">
        <w:rPr>
          <w:lang w:eastAsia="zh-CN"/>
        </w:rPr>
        <w:t xml:space="preserve"> </w:t>
      </w:r>
      <w:r w:rsidR="001D27C5" w:rsidRPr="001D27C5">
        <w:rPr>
          <w:lang w:eastAsia="zh-CN"/>
        </w:rPr>
        <w:t xml:space="preserve">The </w:t>
      </w:r>
      <w:r w:rsidR="001D27C5">
        <w:rPr>
          <w:lang w:eastAsia="zh-CN"/>
        </w:rPr>
        <w:t>goal</w:t>
      </w:r>
      <w:r w:rsidR="001D27C5" w:rsidRPr="001D27C5">
        <w:rPr>
          <w:lang w:eastAsia="zh-CN"/>
        </w:rPr>
        <w:t xml:space="preserve"> of this paper is to demonstrate the implementation of MVVM in Android development, and to introduce the use of each layer of MVVM framework in detail.</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1C0F3819" w14:textId="5074243E" w:rsidR="00CF7397" w:rsidRDefault="00CF7397" w:rsidP="00C055EA">
      <w:pPr>
        <w:rPr>
          <w:lang w:eastAsia="zh-CN"/>
        </w:rPr>
      </w:pPr>
    </w:p>
    <w:p w14:paraId="129F428E" w14:textId="288398FF" w:rsidR="00CF7397" w:rsidRDefault="00CF7397" w:rsidP="00C055EA">
      <w:pPr>
        <w:rPr>
          <w:lang w:eastAsia="zh-CN"/>
        </w:rPr>
      </w:pPr>
    </w:p>
    <w:p w14:paraId="5B913EE2" w14:textId="6F08DC1A" w:rsidR="00CF7397" w:rsidRDefault="00CF7397" w:rsidP="00C055EA">
      <w:pPr>
        <w:rPr>
          <w:lang w:eastAsia="zh-CN"/>
        </w:rPr>
      </w:pPr>
    </w:p>
    <w:p w14:paraId="2BEDA5F0" w14:textId="77777777" w:rsidR="00CF7397" w:rsidRPr="000275CF" w:rsidRDefault="00CF7397" w:rsidP="00C055EA">
      <w:pPr>
        <w:rPr>
          <w:lang w:eastAsia="zh-CN"/>
        </w:rPr>
      </w:pPr>
    </w:p>
    <w:p w14:paraId="33D755D0" w14:textId="77777777" w:rsidR="00C055EA" w:rsidRPr="00C75EB3" w:rsidRDefault="008E3C9B" w:rsidP="00C055EA">
      <w:pPr>
        <w:pStyle w:val="1"/>
        <w:rPr>
          <w:rFonts w:asciiTheme="minorHAnsi" w:hAnsiTheme="minorHAnsi"/>
          <w:lang w:val="en-US"/>
        </w:rPr>
      </w:pPr>
      <w:bookmarkStart w:id="1" w:name="_Toc4276332"/>
      <w:r w:rsidRPr="008E3C9B">
        <w:rPr>
          <w:rFonts w:asciiTheme="minorHAnsi" w:hAnsiTheme="minorHAnsi"/>
          <w:lang w:val="en-US"/>
        </w:rPr>
        <w:lastRenderedPageBreak/>
        <w:t>Theoretical Background</w:t>
      </w:r>
      <w:bookmarkEnd w:id="1"/>
    </w:p>
    <w:p w14:paraId="6703CB33" w14:textId="77777777" w:rsidR="00C11811" w:rsidRDefault="00BB7B7D">
      <w:pPr>
        <w:pStyle w:val="2"/>
        <w:rPr>
          <w:rFonts w:eastAsia="黑体"/>
          <w:lang w:eastAsia="zh-CN"/>
        </w:rPr>
      </w:pPr>
      <w:bookmarkStart w:id="2" w:name="_Toc4276333"/>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2"/>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3" w:name="_Toc4276334"/>
      <w:r>
        <w:rPr>
          <w:rFonts w:eastAsia="黑体" w:hint="eastAsia"/>
          <w:lang w:eastAsia="zh-CN"/>
        </w:rPr>
        <w:t>Fragment</w:t>
      </w:r>
      <w:bookmarkEnd w:id="3"/>
    </w:p>
    <w:p w14:paraId="72F07A01" w14:textId="65A83B10"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E135AF">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3CC32D6F"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E135AF">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4" w:name="_Toc4276335"/>
      <w:r>
        <w:rPr>
          <w:rFonts w:eastAsia="黑体" w:hint="eastAsia"/>
          <w:lang w:eastAsia="zh-CN"/>
        </w:rPr>
        <w:t>V</w:t>
      </w:r>
      <w:r>
        <w:rPr>
          <w:rFonts w:eastAsia="黑体"/>
          <w:lang w:eastAsia="zh-CN"/>
        </w:rPr>
        <w:t>iewPager</w:t>
      </w:r>
      <w:bookmarkEnd w:id="4"/>
    </w:p>
    <w:p w14:paraId="15D50C66" w14:textId="37046549"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E135AF">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 xml:space="preserve">allows the user to switch pages by flipping left or right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5" w:name="_Toc4276336"/>
      <w:r>
        <w:rPr>
          <w:rFonts w:eastAsia="黑体" w:hint="eastAsia"/>
          <w:lang w:eastAsia="zh-CN"/>
        </w:rPr>
        <w:t>R</w:t>
      </w:r>
      <w:r>
        <w:rPr>
          <w:rFonts w:eastAsia="黑体"/>
          <w:lang w:eastAsia="zh-CN"/>
        </w:rPr>
        <w:t>ecyclerView</w:t>
      </w:r>
      <w:bookmarkEnd w:id="5"/>
    </w:p>
    <w:p w14:paraId="2363BDE3" w14:textId="45551A64"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E135AF">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6" w:name="_Toc4276337"/>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6"/>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7" w:name="_Toc4276338"/>
      <w:r>
        <w:t>Activity</w:t>
      </w:r>
      <w:bookmarkEnd w:id="7"/>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0054373C"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Start a</w:t>
      </w:r>
      <w:r w:rsidR="00AF0167">
        <w:rPr>
          <w:rFonts w:ascii="Arial" w:hAnsi="Arial" w:cs="Arial"/>
          <w:color w:val="202124"/>
          <w:shd w:val="clear" w:color="auto" w:fill="FFFFFF"/>
        </w:rPr>
        <w:t>n</w:t>
      </w:r>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8" w:name="_Toc4276339"/>
      <w:r>
        <w:rPr>
          <w:rFonts w:eastAsia="黑体" w:hint="eastAsia"/>
          <w:lang w:eastAsia="zh-CN"/>
        </w:rPr>
        <w:t>S</w:t>
      </w:r>
      <w:r>
        <w:rPr>
          <w:rFonts w:eastAsia="黑体"/>
          <w:lang w:eastAsia="zh-CN"/>
        </w:rPr>
        <w:t>ervice</w:t>
      </w:r>
      <w:bookmarkEnd w:id="8"/>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9" w:name="_Toc4276340"/>
      <w:r>
        <w:rPr>
          <w:rFonts w:eastAsia="黑体" w:hint="eastAsia"/>
          <w:lang w:eastAsia="zh-CN"/>
        </w:rPr>
        <w:lastRenderedPageBreak/>
        <w:t>B</w:t>
      </w:r>
      <w:r>
        <w:rPr>
          <w:rFonts w:eastAsia="黑体"/>
          <w:lang w:eastAsia="zh-CN"/>
        </w:rPr>
        <w:t>roadcast Receiver</w:t>
      </w:r>
      <w:bookmarkEnd w:id="9"/>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0" w:name="_Toc4276341"/>
      <w:r>
        <w:rPr>
          <w:rFonts w:eastAsia="黑体" w:hint="eastAsia"/>
          <w:lang w:eastAsia="zh-CN"/>
        </w:rPr>
        <w:lastRenderedPageBreak/>
        <w:t>C</w:t>
      </w:r>
      <w:r>
        <w:rPr>
          <w:rFonts w:eastAsia="黑体"/>
          <w:lang w:eastAsia="zh-CN"/>
        </w:rPr>
        <w:t>ontent Provider</w:t>
      </w:r>
      <w:bookmarkEnd w:id="10"/>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3D3A0AD9"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002B4CDC" w14:textId="16DCBDB9" w:rsidR="007F7252"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E135AF">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51169A29" w14:textId="77777777" w:rsidR="00852CF0" w:rsidRDefault="00852CF0" w:rsidP="00852CF0">
      <w:pPr>
        <w:pStyle w:val="2"/>
        <w:rPr>
          <w:rFonts w:eastAsia="黑体"/>
          <w:lang w:eastAsia="zh-CN"/>
        </w:rPr>
      </w:pPr>
      <w:bookmarkStart w:id="11" w:name="_Toc4276344"/>
      <w:bookmarkStart w:id="12" w:name="_Toc4276342"/>
      <w:r>
        <w:rPr>
          <w:rFonts w:eastAsia="黑体" w:hint="eastAsia"/>
          <w:lang w:eastAsia="zh-CN"/>
        </w:rPr>
        <w:t>M</w:t>
      </w:r>
      <w:r>
        <w:rPr>
          <w:rFonts w:eastAsia="黑体"/>
          <w:lang w:eastAsia="zh-CN"/>
        </w:rPr>
        <w:t>odel View View-Model (MVVM)</w:t>
      </w:r>
      <w:bookmarkEnd w:id="11"/>
    </w:p>
    <w:p w14:paraId="6B24FC1F" w14:textId="77777777" w:rsidR="00852CF0" w:rsidRDefault="00852CF0" w:rsidP="00852CF0">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a certain scale, </w:t>
      </w:r>
      <w:r w:rsidRPr="0091687B">
        <w:t>Due to the high degree of coupling between functions and services</w:t>
      </w:r>
      <w:r>
        <w:t>, it</w:t>
      </w:r>
      <w:r w:rsidRPr="0091687B">
        <w:t xml:space="preserve"> </w:t>
      </w:r>
      <w:r w:rsidRPr="0091687B">
        <w:lastRenderedPageBreak/>
        <w:t xml:space="preserve">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04E91A51" w14:textId="77777777" w:rsidR="00852CF0" w:rsidRDefault="00852CF0" w:rsidP="00852CF0"/>
    <w:p w14:paraId="7DA33C03" w14:textId="77777777" w:rsidR="00852CF0" w:rsidRPr="00C75EB3" w:rsidRDefault="00852CF0" w:rsidP="00852CF0">
      <w:pPr>
        <w:pStyle w:val="Figure"/>
        <w:jc w:val="center"/>
        <w:rPr>
          <w:lang w:val="en-US"/>
        </w:rPr>
      </w:pPr>
      <w:r w:rsidRPr="006F52DD">
        <w:drawing>
          <wp:inline distT="0" distB="0" distL="0" distR="0" wp14:anchorId="3534B181" wp14:editId="418A6347">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422DD5" w14:textId="77777777" w:rsidR="00852CF0" w:rsidRPr="00B76CB0" w:rsidRDefault="00852CF0" w:rsidP="00852CF0">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fldChar w:fldCharType="begin"/>
      </w:r>
      <w:r w:rsidRPr="000275CF">
        <w:rPr>
          <w:rFonts w:ascii="Arial" w:hAnsi="Arial" w:cs="Arial"/>
          <w:sz w:val="21"/>
          <w:szCs w:val="21"/>
          <w:shd w:val="clear" w:color="auto" w:fill="FFFFFF"/>
        </w:rPr>
        <w:instrText xml:space="preserve"> REF _Ref3823507 \r \h </w:instrText>
      </w:r>
      <w:r w:rsidRPr="000275CF">
        <w:rPr>
          <w:rFonts w:ascii="Arial" w:hAnsi="Arial" w:cs="Arial"/>
          <w:sz w:val="21"/>
          <w:szCs w:val="21"/>
          <w:shd w:val="clear" w:color="auto" w:fill="FFFFFF"/>
        </w:rPr>
      </w:r>
      <w:r w:rsidRPr="000275CF">
        <w:rPr>
          <w:rFonts w:ascii="Arial" w:hAnsi="Arial" w:cs="Arial"/>
          <w:sz w:val="21"/>
          <w:szCs w:val="21"/>
          <w:shd w:val="clear" w:color="auto" w:fill="FFFFFF"/>
        </w:rPr>
        <w:fldChar w:fldCharType="separate"/>
      </w:r>
      <w:r>
        <w:rPr>
          <w:rFonts w:ascii="Arial" w:hAnsi="Arial" w:cs="Arial"/>
          <w:sz w:val="21"/>
          <w:szCs w:val="21"/>
          <w:shd w:val="clear" w:color="auto" w:fill="FFFFFF"/>
        </w:rPr>
        <w:t>8</w:t>
      </w:r>
      <w:r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57E53033" w14:textId="0AE3EC34" w:rsidR="00852CF0" w:rsidRPr="00B76CB0" w:rsidRDefault="00852CF0" w:rsidP="00852CF0">
      <w:pPr>
        <w:rPr>
          <w:rFonts w:eastAsia="黑体"/>
          <w:lang w:eastAsia="zh-CN"/>
        </w:rPr>
      </w:pPr>
      <w:r>
        <w:t xml:space="preserve">The MVVM framework model was first proposed by Microsoft and applied in software development. </w:t>
      </w:r>
      <w:r w:rsidRPr="00B76CB0">
        <w:t>With the rise of mobile development</w:t>
      </w:r>
      <w:r>
        <w:t xml:space="preserve">, </w:t>
      </w:r>
      <w:r w:rsidRPr="0043167E">
        <w:rPr>
          <w:rFonts w:eastAsia="黑体"/>
          <w:lang w:eastAsia="zh-CN"/>
        </w:rPr>
        <w:t>MVVM</w:t>
      </w:r>
      <w:r>
        <w:rPr>
          <w:rFonts w:eastAsia="黑体"/>
          <w:lang w:eastAsia="zh-CN"/>
        </w:rPr>
        <w:t xml:space="preserve"> is also encouraged by Google,</w:t>
      </w:r>
      <w:r w:rsidRPr="0043167E">
        <w:rPr>
          <w:rFonts w:eastAsia="黑体"/>
          <w:lang w:eastAsia="zh-CN"/>
        </w:rPr>
        <w:t xml:space="preserve"> </w:t>
      </w:r>
      <w:r>
        <w:rPr>
          <w:rFonts w:eastAsia="黑体"/>
          <w:lang w:eastAsia="zh-CN"/>
        </w:rPr>
        <w:t>as shown in Figure 1</w:t>
      </w:r>
      <w:r w:rsidR="00CB1989">
        <w:rPr>
          <w:rFonts w:eastAsia="黑体"/>
          <w:lang w:eastAsia="zh-CN"/>
        </w:rPr>
        <w:t>0</w:t>
      </w:r>
      <w:r>
        <w:rPr>
          <w:rFonts w:eastAsia="黑体"/>
          <w:lang w:eastAsia="zh-CN"/>
        </w:rPr>
        <w:t xml:space="preserve">, MVVM </w:t>
      </w:r>
      <w:r w:rsidRPr="0043167E">
        <w:rPr>
          <w:rFonts w:eastAsia="黑体"/>
          <w:lang w:eastAsia="zh-CN"/>
        </w:rPr>
        <w:t>is similar to the well-known MVC pattern</w:t>
      </w:r>
      <w:r>
        <w:rPr>
          <w:rFonts w:eastAsia="黑体"/>
          <w:lang w:eastAsia="zh-CN"/>
        </w:rPr>
        <w:t xml:space="preserve"> to some extent </w:t>
      </w:r>
      <w:r w:rsidRPr="0043167E">
        <w:rPr>
          <w:rFonts w:eastAsia="黑体"/>
          <w:lang w:eastAsia="zh-CN"/>
        </w:rPr>
        <w:t xml:space="preserve">because </w:t>
      </w:r>
      <w:r>
        <w:rPr>
          <w:rFonts w:eastAsia="黑体"/>
          <w:lang w:eastAsia="zh-CN"/>
        </w:rPr>
        <w:t>Model layer</w:t>
      </w:r>
      <w:r w:rsidRPr="0043167E">
        <w:rPr>
          <w:rFonts w:eastAsia="黑体"/>
          <w:lang w:eastAsia="zh-CN"/>
        </w:rPr>
        <w:t xml:space="preserve"> and V</w:t>
      </w:r>
      <w:r>
        <w:rPr>
          <w:rFonts w:eastAsia="黑体"/>
          <w:lang w:eastAsia="zh-CN"/>
        </w:rPr>
        <w:t xml:space="preserve">iew layer </w:t>
      </w:r>
      <w:r w:rsidRPr="0043167E">
        <w:rPr>
          <w:rFonts w:eastAsia="黑体"/>
          <w:lang w:eastAsia="zh-CN"/>
        </w:rPr>
        <w:t>are relatively identical. The only difference is C (controller) and VM (view model).</w:t>
      </w:r>
    </w:p>
    <w:p w14:paraId="0E76FD0E" w14:textId="77777777" w:rsidR="00852CF0" w:rsidRDefault="00852CF0" w:rsidP="00852CF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05D6C47A" w14:textId="77777777" w:rsidR="00852CF0" w:rsidRDefault="00852CF0" w:rsidP="00852CF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1B3C2D40" w14:textId="77777777" w:rsidR="00852CF0" w:rsidRDefault="00852CF0" w:rsidP="00852CF0">
      <w:pPr>
        <w:pStyle w:val="BodyText1"/>
        <w:numPr>
          <w:ilvl w:val="0"/>
          <w:numId w:val="26"/>
        </w:numPr>
        <w:rPr>
          <w:rFonts w:eastAsia="黑体"/>
          <w:lang w:eastAsia="zh-CN"/>
        </w:rPr>
      </w:pPr>
      <w:r>
        <w:rPr>
          <w:rFonts w:eastAsia="黑体"/>
          <w:lang w:eastAsia="zh-CN"/>
        </w:rPr>
        <w:t>Vew-Model</w:t>
      </w:r>
    </w:p>
    <w:p w14:paraId="6EA0BB2D" w14:textId="77777777" w:rsidR="00852CF0" w:rsidRPr="003D3F6C" w:rsidRDefault="00852CF0" w:rsidP="00852CF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t>Model is not tied to the view</w:t>
      </w:r>
      <w:r>
        <w:t>, the main role of the View-Model layer is to</w:t>
      </w:r>
      <w:r w:rsidRPr="006A4363">
        <w:t xml:space="preserve"> wrap the model and </w:t>
      </w:r>
      <w:r>
        <w:t>arrange</w:t>
      </w:r>
      <w:r w:rsidRPr="006A4363">
        <w:t xml:space="preserve"> observable data needed by the view. </w:t>
      </w:r>
    </w:p>
    <w:p w14:paraId="27399FC4" w14:textId="77777777" w:rsidR="00852CF0" w:rsidRDefault="00852CF0" w:rsidP="00852CF0">
      <w:pPr>
        <w:pStyle w:val="BodyText1"/>
        <w:numPr>
          <w:ilvl w:val="0"/>
          <w:numId w:val="26"/>
        </w:numPr>
        <w:rPr>
          <w:rFonts w:eastAsia="黑体"/>
          <w:lang w:eastAsia="zh-CN"/>
        </w:rPr>
      </w:pPr>
      <w:r>
        <w:rPr>
          <w:rFonts w:eastAsia="黑体" w:hint="eastAsia"/>
          <w:lang w:eastAsia="zh-CN"/>
        </w:rPr>
        <w:lastRenderedPageBreak/>
        <w:t>M</w:t>
      </w:r>
      <w:r>
        <w:rPr>
          <w:rFonts w:eastAsia="黑体"/>
          <w:lang w:eastAsia="zh-CN"/>
        </w:rPr>
        <w:t>odel</w:t>
      </w:r>
    </w:p>
    <w:p w14:paraId="68B2E3C3" w14:textId="77777777" w:rsidR="00852CF0" w:rsidRDefault="00852CF0" w:rsidP="00852CF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31D8AD92" w14:textId="77777777" w:rsidR="00852CF0" w:rsidRPr="00C75EB3" w:rsidRDefault="00852CF0" w:rsidP="00852CF0">
      <w:pPr>
        <w:pStyle w:val="Figure"/>
        <w:jc w:val="center"/>
        <w:rPr>
          <w:lang w:val="en-US"/>
        </w:rPr>
      </w:pPr>
      <w:r w:rsidRPr="006F52DD">
        <w:drawing>
          <wp:inline distT="0" distB="0" distL="0" distR="0" wp14:anchorId="750F6438" wp14:editId="6A84B8D8">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878BEF" w14:textId="77777777" w:rsidR="00852CF0" w:rsidRPr="00955E87" w:rsidRDefault="00852CF0" w:rsidP="00852CF0">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Pr>
          <w:rFonts w:ascii="Arial" w:hAnsi="Arial" w:cs="Arial"/>
          <w:sz w:val="21"/>
          <w:szCs w:val="21"/>
          <w:shd w:val="clear" w:color="auto" w:fill="FFFFFF"/>
        </w:rPr>
        <w:fldChar w:fldCharType="begin"/>
      </w:r>
      <w:r>
        <w:rPr>
          <w:rFonts w:ascii="Arial" w:hAnsi="Arial" w:cs="Arial"/>
          <w:sz w:val="21"/>
          <w:szCs w:val="21"/>
          <w:shd w:val="clear" w:color="auto" w:fill="FFFFFF"/>
        </w:rPr>
        <w:instrText xml:space="preserve"> REF _Ref3823642 \r \h </w:instrText>
      </w:r>
      <w:r>
        <w:rPr>
          <w:rFonts w:ascii="Arial" w:hAnsi="Arial" w:cs="Arial"/>
          <w:sz w:val="21"/>
          <w:szCs w:val="21"/>
          <w:shd w:val="clear" w:color="auto" w:fill="FFFFFF"/>
        </w:rPr>
      </w:r>
      <w:r>
        <w:rPr>
          <w:rFonts w:ascii="Arial" w:hAnsi="Arial" w:cs="Arial"/>
          <w:sz w:val="21"/>
          <w:szCs w:val="21"/>
          <w:shd w:val="clear" w:color="auto" w:fill="FFFFFF"/>
        </w:rPr>
        <w:fldChar w:fldCharType="separate"/>
      </w:r>
      <w:r>
        <w:rPr>
          <w:rFonts w:ascii="Arial" w:hAnsi="Arial" w:cs="Arial"/>
          <w:sz w:val="21"/>
          <w:szCs w:val="21"/>
          <w:shd w:val="clear" w:color="auto" w:fill="FFFFFF"/>
        </w:rPr>
        <w:t>12</w:t>
      </w:r>
      <w:r>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4B103E1E" w14:textId="0522B725" w:rsidR="00852CF0" w:rsidRPr="000E2C75" w:rsidRDefault="00852CF0" w:rsidP="00852CF0">
      <w:pPr>
        <w:pStyle w:val="BodyText1"/>
        <w:rPr>
          <w:rFonts w:eastAsia="黑体"/>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Pr>
          <w:rFonts w:eastAsia="黑体"/>
          <w:lang w:eastAsia="zh-CN"/>
        </w:rPr>
        <w:fldChar w:fldCharType="begin"/>
      </w:r>
      <w:r>
        <w:rPr>
          <w:rFonts w:eastAsia="黑体"/>
          <w:lang w:eastAsia="zh-CN"/>
        </w:rPr>
        <w:instrText xml:space="preserve"> REF _Ref3823642 \r \h </w:instrText>
      </w:r>
      <w:r>
        <w:rPr>
          <w:rFonts w:eastAsia="黑体"/>
          <w:lang w:eastAsia="zh-CN"/>
        </w:rPr>
      </w:r>
      <w:r>
        <w:rPr>
          <w:rFonts w:eastAsia="黑体"/>
          <w:lang w:eastAsia="zh-CN"/>
        </w:rPr>
        <w:fldChar w:fldCharType="separate"/>
      </w:r>
      <w:r>
        <w:rPr>
          <w:rFonts w:eastAsia="黑体"/>
          <w:lang w:eastAsia="zh-CN"/>
        </w:rPr>
        <w:t>12</w:t>
      </w:r>
      <w:r>
        <w:rPr>
          <w:rFonts w:eastAsia="黑体"/>
          <w:lang w:eastAsia="zh-CN"/>
        </w:rPr>
        <w:fldChar w:fldCharType="end"/>
      </w:r>
      <w:r w:rsidRPr="00BA4095">
        <w:rPr>
          <w:rFonts w:eastAsia="黑体"/>
          <w:lang w:eastAsia="zh-CN"/>
        </w:rPr>
        <w:t>].</w:t>
      </w:r>
    </w:p>
    <w:p w14:paraId="492BED20" w14:textId="77777777" w:rsidR="00852CF0" w:rsidRPr="00297F7F" w:rsidRDefault="00852CF0" w:rsidP="00852CF0">
      <w:bookmarkStart w:id="13" w:name="_Hlk3714527"/>
      <w:r>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t>R</w:t>
      </w:r>
      <w:r w:rsidRPr="00E720DB">
        <w:t>epository relies on a persistent data model and a remote back-end data source</w:t>
      </w:r>
      <w:r w:rsidRPr="00E720DB">
        <w:rPr>
          <w:color w:val="FF0000"/>
        </w:rPr>
        <w:t xml:space="preserve"> </w:t>
      </w:r>
      <w:r w:rsidRPr="00BA4095">
        <w:t>[</w:t>
      </w:r>
      <w:r w:rsidRPr="00BA4095">
        <w:fldChar w:fldCharType="begin"/>
      </w:r>
      <w:r w:rsidRPr="00BA4095">
        <w:instrText xml:space="preserve"> REF _Ref3823642 \r \h </w:instrText>
      </w:r>
      <w:r w:rsidRPr="00BA4095">
        <w:fldChar w:fldCharType="separate"/>
      </w:r>
      <w:r>
        <w:t>12</w:t>
      </w:r>
      <w:r w:rsidRPr="00BA4095">
        <w:fldChar w:fldCharType="end"/>
      </w:r>
      <w:r w:rsidRPr="00BA4095">
        <w:t xml:space="preserve">]. </w:t>
      </w:r>
      <w:r w:rsidRPr="00700598">
        <w:lastRenderedPageBreak/>
        <w:t xml:space="preserve">Both the unit test of the UI and the unit test of the business logic are low-coupling. This greatly improves the testability of the application. In addition, due to the low coupling of the </w:t>
      </w:r>
      <w:r>
        <w:t>MVVM</w:t>
      </w:r>
      <w:r w:rsidRPr="00700598">
        <w:t xml:space="preserve"> framework, team development is more convenient, such as one developer handling business and data, and another developer responsible for specialized UI processing.</w:t>
      </w:r>
    </w:p>
    <w:bookmarkEnd w:id="13"/>
    <w:p w14:paraId="351F7EE9" w14:textId="0BB25F68" w:rsidR="007542E9" w:rsidRDefault="007542E9">
      <w:pPr>
        <w:pStyle w:val="1"/>
      </w:pPr>
      <w:r>
        <w:rPr>
          <w:rFonts w:eastAsia="黑体" w:hint="eastAsia"/>
          <w:lang w:eastAsia="zh-CN"/>
        </w:rPr>
        <w:t>A</w:t>
      </w:r>
      <w:r>
        <w:rPr>
          <w:rFonts w:eastAsia="黑体"/>
          <w:lang w:eastAsia="zh-CN"/>
        </w:rPr>
        <w:t>pplication Case</w:t>
      </w:r>
      <w:bookmarkEnd w:id="12"/>
    </w:p>
    <w:p w14:paraId="0F505B31" w14:textId="2A15FD4E" w:rsidR="00852CF0" w:rsidRPr="00B91DD9" w:rsidRDefault="002D0F30" w:rsidP="00F03D91">
      <w:pPr>
        <w:pStyle w:val="2"/>
        <w:rPr>
          <w:rFonts w:eastAsia="黑体"/>
          <w:lang w:eastAsia="zh-CN"/>
        </w:rPr>
      </w:pPr>
      <w:bookmarkStart w:id="14" w:name="_Toc4276343"/>
      <w:r>
        <w:rPr>
          <w:rFonts w:eastAsia="黑体" w:hint="eastAsia"/>
          <w:lang w:eastAsia="zh-CN"/>
        </w:rPr>
        <w:t>A</w:t>
      </w:r>
      <w:r>
        <w:rPr>
          <w:rFonts w:eastAsia="黑体"/>
          <w:lang w:eastAsia="zh-CN"/>
        </w:rPr>
        <w:t>pplication Description</w:t>
      </w:r>
      <w:bookmarkStart w:id="15" w:name="_Hlk3405578"/>
      <w:bookmarkEnd w:id="14"/>
    </w:p>
    <w:p w14:paraId="31857E42" w14:textId="6833339F" w:rsidR="00F03D91" w:rsidRDefault="00F03D91" w:rsidP="00F03D91">
      <w:r w:rsidRPr="00E040FD">
        <w:t>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3E1DC14C"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MVVM architecture and Material Design are further discussed in the following sections.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13BC31DC" w:rsidR="00A544C4" w:rsidRDefault="00515C2B" w:rsidP="00A544C4">
      <w:pPr>
        <w:pStyle w:val="BodyText1"/>
        <w:rPr>
          <w:rFonts w:eastAsia="宋体" w:cs="Times New Roman"/>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w:t>
      </w:r>
      <w:r w:rsidR="00CB1989">
        <w:rPr>
          <w:rFonts w:eastAsia="宋体" w:cs="Times New Roman"/>
          <w:szCs w:val="24"/>
          <w:lang w:eastAsia="zh-CN"/>
        </w:rPr>
        <w:t>2</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1</w:t>
      </w:r>
      <w:r w:rsidR="00CB1989">
        <w:rPr>
          <w:rFonts w:eastAsia="宋体" w:cs="Times New Roman"/>
          <w:szCs w:val="24"/>
          <w:lang w:eastAsia="zh-CN"/>
        </w:rPr>
        <w:t>2</w:t>
      </w:r>
      <w:r w:rsidR="00764166">
        <w:rPr>
          <w:rFonts w:eastAsia="宋体" w:cs="Times New Roman"/>
          <w:szCs w:val="24"/>
          <w:lang w:eastAsia="zh-CN"/>
        </w:rPr>
        <w:t xml:space="preserve">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bookmarkEnd w:id="15"/>
    <w:p w14:paraId="759FB1A8" w14:textId="5897BB87" w:rsidR="006047D7" w:rsidRPr="006047D7" w:rsidRDefault="00D27E36" w:rsidP="006047D7">
      <w:pPr>
        <w:pStyle w:val="2"/>
        <w:rPr>
          <w:rFonts w:eastAsia="黑体"/>
          <w:lang w:eastAsia="zh-CN"/>
        </w:rPr>
      </w:pPr>
      <w:r>
        <w:rPr>
          <w:rFonts w:eastAsia="黑体"/>
          <w:lang w:eastAsia="zh-CN"/>
        </w:rPr>
        <w:t>Material Deisgn</w:t>
      </w:r>
      <w:r w:rsidR="00166583">
        <w:rPr>
          <w:rFonts w:eastAsia="黑体"/>
          <w:lang w:eastAsia="zh-CN"/>
        </w:rPr>
        <w:t xml:space="preserve"> in Application</w:t>
      </w:r>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w:t>
      </w:r>
      <w:r w:rsidRPr="008C3A08">
        <w:lastRenderedPageBreak/>
        <w:t>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7BCAB39A"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E135AF">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368D5CE6"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lastRenderedPageBreak/>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55DFCD03"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135AF">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gestures are the main interaction in the mobile design, interesting gestures and interactions can create a fun 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lastRenderedPageBreak/>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4B448ADC" w14:textId="161A972C" w:rsidR="00FA0A00" w:rsidRPr="00166583" w:rsidRDefault="007E4352" w:rsidP="00166583">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16C77DB2" w14:textId="5F7C0731" w:rsidR="00166583" w:rsidRDefault="00166583">
      <w:pPr>
        <w:pStyle w:val="2"/>
        <w:rPr>
          <w:rFonts w:eastAsia="黑体"/>
          <w:lang w:eastAsia="zh-CN"/>
        </w:rPr>
      </w:pPr>
      <w:bookmarkStart w:id="16" w:name="_Toc4276346"/>
      <w:r>
        <w:rPr>
          <w:rFonts w:eastAsia="黑体" w:hint="eastAsia"/>
          <w:lang w:eastAsia="zh-CN"/>
        </w:rPr>
        <w:t>P</w:t>
      </w:r>
      <w:r>
        <w:rPr>
          <w:rFonts w:eastAsia="黑体"/>
          <w:lang w:eastAsia="zh-CN"/>
        </w:rPr>
        <w:t xml:space="preserve">aper </w:t>
      </w:r>
      <w:r w:rsidR="003B08A3">
        <w:rPr>
          <w:rFonts w:eastAsia="黑体"/>
          <w:lang w:eastAsia="zh-CN"/>
        </w:rPr>
        <w:t>Wireframe</w:t>
      </w:r>
    </w:p>
    <w:p w14:paraId="75E5D448" w14:textId="78CCD407" w:rsidR="00166583" w:rsidRDefault="003B08A3" w:rsidP="00B71B90">
      <w:pPr>
        <w:pStyle w:val="BodyText1"/>
        <w:rPr>
          <w:rFonts w:eastAsia="黑体"/>
          <w:lang w:eastAsia="zh-CN"/>
        </w:rPr>
      </w:pPr>
      <w:r>
        <w:rPr>
          <w:rFonts w:eastAsia="黑体"/>
          <w:lang w:eastAsia="zh-CN"/>
        </w:rPr>
        <w:t>During t</w:t>
      </w:r>
      <w:r w:rsidR="00B71B90" w:rsidRPr="00B71B90">
        <w:rPr>
          <w:rFonts w:eastAsia="黑体"/>
          <w:lang w:eastAsia="zh-CN"/>
        </w:rPr>
        <w:t xml:space="preserve">he development process, because there are no professional </w:t>
      </w:r>
      <w:r>
        <w:rPr>
          <w:rFonts w:eastAsia="黑体"/>
          <w:lang w:eastAsia="zh-CN"/>
        </w:rPr>
        <w:t>designer</w:t>
      </w:r>
      <w:r w:rsidR="00B71B90" w:rsidRPr="00B71B90">
        <w:rPr>
          <w:rFonts w:eastAsia="黑体"/>
          <w:lang w:eastAsia="zh-CN"/>
        </w:rPr>
        <w:t xml:space="preserve"> in our group,</w:t>
      </w:r>
      <w:r>
        <w:rPr>
          <w:rFonts w:eastAsia="黑体" w:hint="eastAsia"/>
          <w:lang w:eastAsia="zh-CN"/>
        </w:rPr>
        <w:t xml:space="preserve"> </w:t>
      </w:r>
      <w:r>
        <w:rPr>
          <w:rFonts w:eastAsia="黑体"/>
          <w:lang w:eastAsia="zh-CN"/>
        </w:rPr>
        <w:t>t</w:t>
      </w:r>
      <w:r w:rsidR="00B71B90" w:rsidRPr="00B71B90">
        <w:rPr>
          <w:rFonts w:eastAsia="黑体"/>
          <w:lang w:eastAsia="zh-CN"/>
        </w:rPr>
        <w:t>herefore, I not only bear the responsibility of development, but also shoulder the responsibility of product design.</w:t>
      </w:r>
      <w:r>
        <w:rPr>
          <w:rFonts w:eastAsia="黑体"/>
          <w:lang w:eastAsia="zh-CN"/>
        </w:rPr>
        <w:t xml:space="preserve"> </w:t>
      </w:r>
      <w:r w:rsidRPr="003B08A3">
        <w:rPr>
          <w:rFonts w:eastAsia="黑体"/>
          <w:lang w:eastAsia="zh-CN"/>
        </w:rPr>
        <w:t xml:space="preserve">Wireframe, Prototype, Mockup </w:t>
      </w:r>
      <w:r w:rsidR="00840D36">
        <w:rPr>
          <w:rFonts w:eastAsia="黑体"/>
          <w:lang w:eastAsia="zh-CN"/>
        </w:rPr>
        <w:t>are three common</w:t>
      </w:r>
      <w:r w:rsidR="00FB0FF8">
        <w:rPr>
          <w:rFonts w:eastAsia="黑体"/>
          <w:lang w:eastAsia="zh-CN"/>
        </w:rPr>
        <w:t xml:space="preserve"> p</w:t>
      </w:r>
      <w:r w:rsidR="00FB0FF8" w:rsidRPr="00FB0FF8">
        <w:rPr>
          <w:rFonts w:eastAsia="黑体"/>
          <w:lang w:eastAsia="zh-CN"/>
        </w:rPr>
        <w:t>rototyping</w:t>
      </w:r>
      <w:r w:rsidR="00A81332">
        <w:rPr>
          <w:rFonts w:eastAsia="黑体"/>
          <w:lang w:eastAsia="zh-CN"/>
        </w:rPr>
        <w:t xml:space="preserve"> tools for</w:t>
      </w:r>
      <w:r w:rsidRPr="003B08A3">
        <w:rPr>
          <w:rFonts w:eastAsia="黑体"/>
          <w:lang w:eastAsia="zh-CN"/>
        </w:rPr>
        <w:t xml:space="preserve"> visualiz</w:t>
      </w:r>
      <w:r w:rsidR="00A81332">
        <w:rPr>
          <w:rFonts w:eastAsia="黑体"/>
          <w:lang w:eastAsia="zh-CN"/>
        </w:rPr>
        <w:t>ing</w:t>
      </w:r>
      <w:r w:rsidRPr="003B08A3">
        <w:rPr>
          <w:rFonts w:eastAsia="黑体"/>
          <w:lang w:eastAsia="zh-CN"/>
        </w:rPr>
        <w:t xml:space="preserve"> product concepts, I chose wireframe to show page design to team members.</w:t>
      </w:r>
    </w:p>
    <w:p w14:paraId="42ACF40D" w14:textId="77777777" w:rsidR="00F73D01" w:rsidRPr="00C75EB3" w:rsidRDefault="00F73D01" w:rsidP="00F73D01">
      <w:pPr>
        <w:pStyle w:val="Figure"/>
        <w:jc w:val="center"/>
        <w:rPr>
          <w:lang w:val="en-US"/>
        </w:rPr>
      </w:pPr>
      <w:r w:rsidRPr="006F52DD">
        <w:lastRenderedPageBreak/>
        <w:drawing>
          <wp:inline distT="0" distB="0" distL="0" distR="0" wp14:anchorId="36BD215E" wp14:editId="1647357F">
            <wp:extent cx="5029200" cy="3147060"/>
            <wp:effectExtent l="0" t="0" r="0" b="1524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1B69F9" w14:textId="11617F8B" w:rsidR="00F73D01" w:rsidRPr="004302BC" w:rsidRDefault="00F73D01" w:rsidP="00F73D01">
      <w:pPr>
        <w:pStyle w:val="Figurecaption"/>
        <w:rPr>
          <w:rFonts w:eastAsia="黑体"/>
          <w:lang w:eastAsia="zh-CN"/>
        </w:rPr>
      </w:pPr>
      <w:r w:rsidRPr="00F73D01">
        <w:rPr>
          <w:rFonts w:ascii="Arial" w:hAnsi="Arial" w:cs="Arial"/>
          <w:sz w:val="21"/>
          <w:szCs w:val="21"/>
          <w:shd w:val="clear" w:color="auto" w:fill="FFFFFF"/>
        </w:rPr>
        <w:t>Design of different versions of the homepage</w:t>
      </w:r>
    </w:p>
    <w:p w14:paraId="0F478CDC" w14:textId="767792FB" w:rsidR="006104F0" w:rsidRDefault="003B08A3" w:rsidP="00166583">
      <w:pPr>
        <w:pStyle w:val="BodyText1"/>
        <w:rPr>
          <w:rFonts w:eastAsia="黑体"/>
          <w:lang w:val="en-US" w:eastAsia="zh-CN"/>
        </w:rPr>
      </w:pPr>
      <w:r w:rsidRPr="003B08A3">
        <w:rPr>
          <w:rFonts w:eastAsia="黑体"/>
          <w:lang w:val="en-US" w:eastAsia="zh-CN"/>
        </w:rPr>
        <w:t xml:space="preserve">Wireframe is a communication tool used to express product concepts, product architecture, content prioritization, page layout, and operational logic. It focuses on the main functions of the product and how it should behave in different scenarios, so visual elements should be as simple as possible, even they can be ignored. In the early stages of the application case, </w:t>
      </w:r>
      <w:r w:rsidR="00FB0FF8">
        <w:rPr>
          <w:rFonts w:eastAsia="黑体"/>
          <w:lang w:val="en-US" w:eastAsia="zh-CN"/>
        </w:rPr>
        <w:t>our</w:t>
      </w:r>
      <w:r w:rsidRPr="003B08A3">
        <w:rPr>
          <w:rFonts w:eastAsia="黑体"/>
          <w:lang w:val="en-US" w:eastAsia="zh-CN"/>
        </w:rPr>
        <w:t xml:space="preserve"> team used wireframe to quickly visualize product concept and let team members quickly understand it for further discussing and collecting feedback from each team member. The feedback is collected to improve the product, so some of the wireframes are probably not the final version of the product, and the feedback gathered in the discussion may make the product change a lot, which is why visual details do not need to consider too much.</w:t>
      </w:r>
      <w:r w:rsidR="006104F0">
        <w:rPr>
          <w:rFonts w:eastAsia="黑体"/>
          <w:lang w:val="en-US" w:eastAsia="zh-CN"/>
        </w:rPr>
        <w:t xml:space="preserve"> </w:t>
      </w:r>
    </w:p>
    <w:p w14:paraId="6D968659" w14:textId="7F0403FB" w:rsidR="00F73D01" w:rsidRPr="006104F0" w:rsidRDefault="006104F0" w:rsidP="00166583">
      <w:pPr>
        <w:pStyle w:val="BodyText1"/>
        <w:rPr>
          <w:rFonts w:eastAsia="黑体"/>
          <w:lang w:val="en-US" w:eastAsia="zh-CN"/>
        </w:rPr>
      </w:pPr>
      <w:r>
        <w:rPr>
          <w:rFonts w:eastAsia="黑体"/>
          <w:lang w:val="en-US" w:eastAsia="zh-CN"/>
        </w:rPr>
        <w:t xml:space="preserve">About </w:t>
      </w:r>
      <w:r w:rsidRPr="006104F0">
        <w:rPr>
          <w:rFonts w:eastAsia="黑体"/>
          <w:lang w:val="en-US" w:eastAsia="zh-CN"/>
        </w:rPr>
        <w:t>the design of homepage, in the first version, the content cards occupy almost the width of the screen</w:t>
      </w:r>
      <w:r>
        <w:rPr>
          <w:rFonts w:eastAsia="黑体"/>
          <w:lang w:val="en-US" w:eastAsia="zh-CN"/>
        </w:rPr>
        <w:t xml:space="preserve"> as shown on the left side of Figure 16</w:t>
      </w:r>
      <w:r w:rsidRPr="006104F0">
        <w:rPr>
          <w:rFonts w:eastAsia="黑体"/>
          <w:lang w:val="en-US" w:eastAsia="zh-CN"/>
        </w:rPr>
        <w:t xml:space="preserve">. Although this can maximize the display of the cover image of the event, but it also causes a reduction in the displayable content card within a certain screen space. Especially when there is a lot of content, users need to keep sliding down to load more content, which is not conducive to user experience. After a group discussion, card size was changed to a small card to load more content on the same screen. As </w:t>
      </w:r>
      <w:r>
        <w:rPr>
          <w:rFonts w:eastAsia="黑体"/>
          <w:lang w:val="en-US" w:eastAsia="zh-CN"/>
        </w:rPr>
        <w:t>observed on the right side of Figure 16</w:t>
      </w:r>
      <w:r w:rsidRPr="006104F0">
        <w:rPr>
          <w:rFonts w:eastAsia="黑体"/>
          <w:lang w:val="en-US" w:eastAsia="zh-CN"/>
        </w:rPr>
        <w:t>, the actual card size is half of the original version.</w:t>
      </w:r>
    </w:p>
    <w:p w14:paraId="3DA9594D" w14:textId="77777777" w:rsidR="006104F0" w:rsidRPr="006104F0" w:rsidRDefault="006104F0" w:rsidP="00166583">
      <w:pPr>
        <w:pStyle w:val="BodyText1"/>
        <w:rPr>
          <w:rFonts w:eastAsia="黑体"/>
          <w:lang w:val="en-US" w:eastAsia="zh-CN"/>
        </w:rPr>
      </w:pPr>
    </w:p>
    <w:p w14:paraId="131B0342" w14:textId="77777777" w:rsidR="00F73D01" w:rsidRPr="00C75EB3" w:rsidRDefault="00F73D01" w:rsidP="00F73D01">
      <w:pPr>
        <w:pStyle w:val="Figure"/>
        <w:jc w:val="center"/>
        <w:rPr>
          <w:lang w:val="en-US"/>
        </w:rPr>
      </w:pPr>
      <w:r w:rsidRPr="006F52DD">
        <w:drawing>
          <wp:inline distT="0" distB="0" distL="0" distR="0" wp14:anchorId="7B8B2569" wp14:editId="1882AC79">
            <wp:extent cx="5052060" cy="3406140"/>
            <wp:effectExtent l="0" t="0" r="15240" b="3810"/>
            <wp:docPr id="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58B101" w14:textId="1064E078" w:rsidR="00F73D01" w:rsidRPr="004302BC" w:rsidRDefault="00F73D01" w:rsidP="00F73D01">
      <w:pPr>
        <w:pStyle w:val="Figurecaption"/>
        <w:rPr>
          <w:rFonts w:eastAsia="黑体"/>
          <w:lang w:eastAsia="zh-CN"/>
        </w:rPr>
      </w:pPr>
      <w:r>
        <w:rPr>
          <w:rFonts w:ascii="Arial" w:hAnsi="Arial" w:cs="Arial"/>
          <w:sz w:val="21"/>
          <w:szCs w:val="21"/>
          <w:shd w:val="clear" w:color="auto" w:fill="FFFFFF"/>
        </w:rPr>
        <w:t>Paper p</w:t>
      </w:r>
      <w:r w:rsidRPr="00F73D01">
        <w:rPr>
          <w:rFonts w:ascii="Arial" w:hAnsi="Arial" w:cs="Arial"/>
          <w:sz w:val="21"/>
          <w:szCs w:val="21"/>
          <w:shd w:val="clear" w:color="auto" w:fill="FFFFFF"/>
        </w:rPr>
        <w:t>rototype and actua</w:t>
      </w:r>
      <w:r>
        <w:rPr>
          <w:rFonts w:ascii="Arial" w:hAnsi="Arial" w:cs="Arial"/>
          <w:sz w:val="21"/>
          <w:szCs w:val="21"/>
          <w:shd w:val="clear" w:color="auto" w:fill="FFFFFF"/>
        </w:rPr>
        <w:t>l display</w:t>
      </w:r>
      <w:r w:rsidRPr="00F73D01">
        <w:rPr>
          <w:rFonts w:ascii="Arial" w:hAnsi="Arial" w:cs="Arial"/>
          <w:sz w:val="21"/>
          <w:szCs w:val="21"/>
          <w:shd w:val="clear" w:color="auto" w:fill="FFFFFF"/>
        </w:rPr>
        <w:t xml:space="preserve"> effect of the search </w:t>
      </w:r>
      <w:r>
        <w:rPr>
          <w:rFonts w:ascii="Arial" w:hAnsi="Arial" w:cs="Arial"/>
          <w:sz w:val="21"/>
          <w:szCs w:val="21"/>
          <w:shd w:val="clear" w:color="auto" w:fill="FFFFFF"/>
        </w:rPr>
        <w:t>page</w:t>
      </w:r>
    </w:p>
    <w:p w14:paraId="425BC2CE" w14:textId="441F8C80" w:rsidR="00166583" w:rsidRPr="00FB0FF8" w:rsidRDefault="00FB0FF8" w:rsidP="00FB0FF8">
      <w:pPr>
        <w:pStyle w:val="BodyText1"/>
        <w:rPr>
          <w:rFonts w:eastAsia="黑体"/>
          <w:lang w:val="en-US" w:eastAsia="zh-CN"/>
        </w:rPr>
      </w:pPr>
      <w:r>
        <w:rPr>
          <w:rFonts w:eastAsia="黑体"/>
          <w:lang w:val="en-US" w:eastAsia="zh-CN"/>
        </w:rPr>
        <w:t>T</w:t>
      </w:r>
      <w:r w:rsidRPr="00FB0FF8">
        <w:rPr>
          <w:rFonts w:eastAsia="黑体"/>
          <w:lang w:eastAsia="zh-CN"/>
        </w:rPr>
        <w:t xml:space="preserve">he </w:t>
      </w:r>
      <w:r>
        <w:rPr>
          <w:rFonts w:eastAsia="黑体"/>
          <w:lang w:eastAsia="zh-CN"/>
        </w:rPr>
        <w:t>wireframe</w:t>
      </w:r>
      <w:r w:rsidRPr="00FB0FF8">
        <w:rPr>
          <w:rFonts w:eastAsia="黑体"/>
          <w:lang w:eastAsia="zh-CN"/>
        </w:rPr>
        <w:t xml:space="preserve"> of the search interface is </w:t>
      </w:r>
      <w:proofErr w:type="gramStart"/>
      <w:r w:rsidRPr="00FB0FF8">
        <w:rPr>
          <w:rFonts w:eastAsia="黑体"/>
          <w:lang w:eastAsia="zh-CN"/>
        </w:rPr>
        <w:t>similar to</w:t>
      </w:r>
      <w:proofErr w:type="gramEnd"/>
      <w:r w:rsidRPr="00FB0FF8">
        <w:rPr>
          <w:rFonts w:eastAsia="黑体"/>
          <w:lang w:eastAsia="zh-CN"/>
        </w:rPr>
        <w:t xml:space="preserve"> the actual product in the end, </w:t>
      </w:r>
      <w:r>
        <w:rPr>
          <w:rFonts w:eastAsia="黑体"/>
          <w:lang w:eastAsia="zh-CN"/>
        </w:rPr>
        <w:t xml:space="preserve">as shown in Figure 17, </w:t>
      </w:r>
      <w:r w:rsidRPr="00FB0FF8">
        <w:rPr>
          <w:rFonts w:eastAsia="黑体"/>
          <w:lang w:eastAsia="zh-CN"/>
        </w:rPr>
        <w:t>there has been no major change. Below the search</w:t>
      </w:r>
      <w:bookmarkStart w:id="17" w:name="_GoBack"/>
      <w:bookmarkEnd w:id="17"/>
      <w:r w:rsidRPr="00FB0FF8">
        <w:rPr>
          <w:rFonts w:eastAsia="黑体"/>
          <w:lang w:eastAsia="zh-CN"/>
        </w:rPr>
        <w:t xml:space="preserve"> box, there is a card that contains multiple filtering conditions. There is a slight change in the price filter. The original version is to display a slider to let the user select the price range. If the user wants to search for free activities, user needs to slide the points at both ends of the slider to the position of 0 at the same time. In the final version, the price filter displays a checkbox by default. The user only needs to check this box to indicate that the search for free activities, and only when the checkbox is unchecked, the slider for displaying the price range will be displayed.</w:t>
      </w:r>
    </w:p>
    <w:p w14:paraId="5396674D" w14:textId="77777777" w:rsidR="008E3C9B" w:rsidRDefault="008E3C9B">
      <w:pPr>
        <w:pStyle w:val="1"/>
      </w:pPr>
      <w:r>
        <w:rPr>
          <w:rFonts w:eastAsia="黑体" w:hint="eastAsia"/>
          <w:lang w:eastAsia="zh-CN"/>
        </w:rPr>
        <w:t>I</w:t>
      </w:r>
      <w:r>
        <w:rPr>
          <w:rFonts w:eastAsia="黑体"/>
          <w:lang w:eastAsia="zh-CN"/>
        </w:rPr>
        <w:t>mplementation</w:t>
      </w:r>
      <w:bookmarkEnd w:id="16"/>
    </w:p>
    <w:p w14:paraId="46D850B9" w14:textId="504EAFFC" w:rsidR="00FA1354" w:rsidRPr="00FA1354" w:rsidRDefault="007B7284" w:rsidP="00FA1354">
      <w:pPr>
        <w:pStyle w:val="2"/>
        <w:rPr>
          <w:rFonts w:eastAsia="黑体"/>
          <w:lang w:eastAsia="zh-CN"/>
        </w:rPr>
      </w:pPr>
      <w:bookmarkStart w:id="18" w:name="_Toc4276347"/>
      <w:r>
        <w:rPr>
          <w:rFonts w:eastAsia="黑体"/>
          <w:lang w:eastAsia="zh-CN"/>
        </w:rPr>
        <w:t xml:space="preserve">MVVM Implementation in </w:t>
      </w:r>
      <w:r w:rsidR="003D4C23">
        <w:rPr>
          <w:rFonts w:eastAsia="黑体"/>
          <w:lang w:eastAsia="zh-CN"/>
        </w:rPr>
        <w:t>Home Page</w:t>
      </w:r>
      <w:bookmarkEnd w:id="18"/>
    </w:p>
    <w:p w14:paraId="1F2BA0C5" w14:textId="235EBCAF" w:rsidR="00647A1D" w:rsidRPr="007B7284" w:rsidRDefault="00FA1354" w:rsidP="00FA1354">
      <w:pPr>
        <w:pStyle w:val="BodyText1"/>
        <w:rPr>
          <w:rFonts w:eastAsia="黑体"/>
          <w:lang w:eastAsia="zh-CN"/>
        </w:rPr>
      </w:pPr>
      <w:r w:rsidRPr="00FA1354">
        <w:rPr>
          <w:rFonts w:eastAsia="黑体"/>
          <w:lang w:eastAsia="zh-CN"/>
        </w:rPr>
        <w:t xml:space="preserve">Since the project is developed using the MVVM framework, therefore, there are multiple MVVM blocks in the application, for study purpose, only one MVVM block that  related </w:t>
      </w:r>
      <w:r w:rsidRPr="00FA1354">
        <w:rPr>
          <w:rFonts w:eastAsia="黑体"/>
          <w:lang w:eastAsia="zh-CN"/>
        </w:rPr>
        <w:lastRenderedPageBreak/>
        <w:t>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19" w:name="_Toc4276348"/>
      <w:r>
        <w:rPr>
          <w:rFonts w:eastAsia="黑体"/>
          <w:lang w:eastAsia="zh-CN"/>
        </w:rPr>
        <w:t>Model</w:t>
      </w:r>
      <w:bookmarkEnd w:id="19"/>
    </w:p>
    <w:p w14:paraId="504A59DE" w14:textId="3F5DFA3A"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w:t>
      </w:r>
      <w:r w:rsidR="00CB1989">
        <w:rPr>
          <w:rFonts w:eastAsia="黑体"/>
          <w:lang w:eastAsia="zh-CN"/>
        </w:rPr>
        <w:t>8</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7D8981" w14:textId="38534717" w:rsidR="004F1676" w:rsidRPr="004302BC" w:rsidRDefault="004302BC" w:rsidP="0035150F">
      <w:pPr>
        <w:pStyle w:val="Figurecaption"/>
        <w:rPr>
          <w:rFonts w:eastAsia="黑体"/>
          <w:lang w:eastAsia="zh-CN"/>
        </w:rPr>
      </w:pPr>
      <w:r>
        <w:rPr>
          <w:rFonts w:ascii="Arial" w:hAnsi="Arial" w:cs="Arial"/>
          <w:sz w:val="21"/>
          <w:szCs w:val="21"/>
          <w:shd w:val="clear" w:color="auto" w:fill="FFFFFF"/>
        </w:rPr>
        <w:t>The usage of Model class in Retrofit</w:t>
      </w:r>
    </w:p>
    <w:p w14:paraId="14080079" w14:textId="4E1C19D5" w:rsidR="0052223A" w:rsidRPr="0052223A" w:rsidRDefault="00114111" w:rsidP="0052223A">
      <w:pPr>
        <w:pStyle w:val="BodyText1"/>
        <w:rPr>
          <w:rFonts w:eastAsia="黑体"/>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w:t>
      </w:r>
      <w:r w:rsidR="00CB1989">
        <w:rPr>
          <w:rFonts w:eastAsia="黑体"/>
          <w:lang w:eastAsia="zh-CN"/>
        </w:rPr>
        <w:t>9</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0" w:name="_Toc4276349"/>
      <w:r>
        <w:rPr>
          <w:rFonts w:eastAsia="黑体"/>
          <w:lang w:eastAsia="zh-CN"/>
        </w:rPr>
        <w:t>Home Fragment View</w:t>
      </w:r>
      <w:bookmarkEnd w:id="20"/>
      <w:r w:rsidR="00381A47">
        <w:rPr>
          <w:rFonts w:eastAsia="黑体"/>
          <w:lang w:eastAsia="zh-CN"/>
        </w:rPr>
        <w:t xml:space="preserve"> </w:t>
      </w:r>
    </w:p>
    <w:p w14:paraId="3C75E843" w14:textId="6FB95A3B"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w:t>
      </w:r>
      <w:r w:rsidR="00CB1989">
        <w:rPr>
          <w:rFonts w:eastAsia="黑体"/>
          <w:lang w:eastAsia="zh-CN"/>
        </w:rPr>
        <w:t>20</w:t>
      </w:r>
      <w:r w:rsidR="000F5C60">
        <w:rPr>
          <w:rFonts w:eastAsia="黑体"/>
          <w:lang w:eastAsia="zh-CN"/>
        </w:rPr>
        <w:t xml:space="preserve">.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6235AD" w14:textId="2AB3CD5F" w:rsidR="00C55649" w:rsidRPr="00C55649" w:rsidRDefault="00C55649" w:rsidP="001402F0">
      <w:pPr>
        <w:pStyle w:val="Figurecaption"/>
        <w:rPr>
          <w:rFonts w:eastAsia="黑体"/>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A29E994"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w:t>
      </w:r>
      <w:r w:rsidR="00CB1989">
        <w:rPr>
          <w:rFonts w:eastAsia="黑体"/>
          <w:lang w:eastAsia="zh-CN"/>
        </w:rPr>
        <w:t>21</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55031C66"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w:t>
      </w:r>
      <w:r w:rsidR="00CB1989">
        <w:rPr>
          <w:rFonts w:eastAsia="黑体"/>
          <w:lang w:eastAsia="zh-CN"/>
        </w:rPr>
        <w:t>21</w:t>
      </w:r>
      <w:r w:rsidR="0011151C">
        <w:rPr>
          <w:rFonts w:eastAsia="黑体"/>
          <w:lang w:eastAsia="zh-CN"/>
        </w:rPr>
        <w:t xml:space="preserve">,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350B92E" w:rsidR="000F243A" w:rsidRPr="00AC3600" w:rsidRDefault="00FD77FC" w:rsidP="000F243A">
      <w:pPr>
        <w:pStyle w:val="BodyText1"/>
        <w:rPr>
          <w:rFonts w:eastAsia="黑体"/>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w:t>
      </w:r>
      <w:r w:rsidR="00CB1989">
        <w:rPr>
          <w:rFonts w:eastAsia="黑体"/>
          <w:lang w:val="en-US" w:eastAsia="zh-CN"/>
        </w:rPr>
        <w:t>2</w:t>
      </w:r>
      <w:r w:rsidR="00DC1703">
        <w:rPr>
          <w:rFonts w:eastAsia="黑体"/>
          <w:lang w:val="en-US" w:eastAsia="zh-CN"/>
        </w:rPr>
        <w:t>.</w:t>
      </w:r>
    </w:p>
    <w:p w14:paraId="613AD328" w14:textId="024DF875" w:rsidR="008E3C9B" w:rsidRDefault="003D4C23">
      <w:pPr>
        <w:pStyle w:val="3"/>
        <w:rPr>
          <w:rFonts w:eastAsia="黑体"/>
          <w:lang w:eastAsia="zh-CN"/>
        </w:rPr>
      </w:pPr>
      <w:bookmarkStart w:id="21" w:name="_Toc4276350"/>
      <w:r>
        <w:rPr>
          <w:rFonts w:eastAsia="黑体"/>
          <w:lang w:eastAsia="zh-CN"/>
        </w:rPr>
        <w:t>View</w:t>
      </w:r>
      <w:r w:rsidR="00C37241">
        <w:rPr>
          <w:rFonts w:eastAsia="黑体"/>
          <w:lang w:eastAsia="zh-CN"/>
        </w:rPr>
        <w:t>-</w:t>
      </w:r>
      <w:r>
        <w:rPr>
          <w:rFonts w:eastAsia="黑体"/>
          <w:lang w:eastAsia="zh-CN"/>
        </w:rPr>
        <w:t>Model</w:t>
      </w:r>
      <w:bookmarkEnd w:id="21"/>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27954FA0" w:rsidR="00307212" w:rsidRPr="00307212" w:rsidRDefault="00CE3835" w:rsidP="00307212">
      <w:pPr>
        <w:pStyle w:val="BodyText1"/>
        <w:rPr>
          <w:rFonts w:eastAsia="黑体"/>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w:t>
      </w:r>
      <w:r w:rsidR="00CB1989">
        <w:rPr>
          <w:rFonts w:eastAsia="黑体"/>
          <w:lang w:eastAsia="zh-CN"/>
        </w:rPr>
        <w:t>3</w:t>
      </w:r>
      <w:r>
        <w:rPr>
          <w:rFonts w:eastAsia="黑体"/>
          <w:lang w:eastAsia="zh-CN"/>
        </w:rPr>
        <w:t xml:space="preserve">,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2" w:name="_Toc4276351"/>
      <w:r>
        <w:rPr>
          <w:rFonts w:eastAsia="黑体" w:hint="eastAsia"/>
          <w:lang w:eastAsia="zh-CN"/>
        </w:rPr>
        <w:t>R</w:t>
      </w:r>
      <w:r>
        <w:rPr>
          <w:rFonts w:eastAsia="黑体"/>
          <w:lang w:eastAsia="zh-CN"/>
        </w:rPr>
        <w:t>epository</w:t>
      </w:r>
      <w:bookmarkEnd w:id="22"/>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29E6834A" w:rsidR="000F243A" w:rsidRPr="000F243A" w:rsidRDefault="00C91B30" w:rsidP="000F243A">
      <w:pPr>
        <w:pStyle w:val="BodyText1"/>
        <w:rPr>
          <w:rFonts w:eastAsia="黑体"/>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CB1989">
        <w:rPr>
          <w:rFonts w:eastAsia="黑体"/>
          <w:lang w:val="en-US" w:eastAsia="zh-CN"/>
        </w:rPr>
        <w:t>4</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3" w:name="_Toc4276352"/>
      <w:r>
        <w:rPr>
          <w:rFonts w:eastAsia="黑体"/>
          <w:lang w:eastAsia="zh-CN"/>
        </w:rPr>
        <w:lastRenderedPageBreak/>
        <w:t xml:space="preserve">Project </w:t>
      </w:r>
      <w:r w:rsidR="00403FDF">
        <w:rPr>
          <w:rFonts w:eastAsia="黑体"/>
          <w:lang w:eastAsia="zh-CN"/>
        </w:rPr>
        <w:t>Result</w:t>
      </w:r>
      <w:bookmarkEnd w:id="23"/>
    </w:p>
    <w:p w14:paraId="3B0687F7" w14:textId="527F1242"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CB1989">
        <w:t>5</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7295A888" w14:textId="566F2FE4" w:rsidR="00CA4238" w:rsidRPr="00C572C6" w:rsidRDefault="00CA4238" w:rsidP="00CA4238">
      <w:r w:rsidRPr="00D95D0C">
        <w:t xml:space="preserve">The activity details screen is displayed on the right side of the </w:t>
      </w:r>
      <w:r w:rsidR="00955E87">
        <w:t>Figure</w:t>
      </w:r>
      <w:r w:rsidR="00793528">
        <w:t xml:space="preserve"> 2</w:t>
      </w:r>
      <w:r w:rsidR="00CB1989">
        <w:t>5</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09A3F4F2" w14:textId="42F05BC4" w:rsidR="00B9161C" w:rsidRPr="00CA4238" w:rsidRDefault="00B9161C" w:rsidP="00DD021A">
      <w:pPr>
        <w:pStyle w:val="BodyText1"/>
        <w:rPr>
          <w:rFonts w:eastAsia="黑体"/>
          <w:lang w:eastAsia="zh-CN"/>
        </w:rPr>
      </w:pPr>
    </w:p>
    <w:p w14:paraId="0B6B2181" w14:textId="77777777" w:rsidR="00B9161C" w:rsidRDefault="00B9161C" w:rsidP="00DD021A">
      <w:pPr>
        <w:pStyle w:val="BodyText1"/>
        <w:rPr>
          <w:rFonts w:eastAsia="黑体"/>
          <w:lang w:eastAsia="zh-CN"/>
        </w:rPr>
      </w:pPr>
    </w:p>
    <w:p w14:paraId="46297717" w14:textId="7B367A39" w:rsidR="00DD021A" w:rsidRDefault="00DD021A" w:rsidP="00DD021A">
      <w:pPr>
        <w:pStyle w:val="BodyText1"/>
        <w:rPr>
          <w:rFonts w:eastAsia="黑体"/>
          <w:lang w:eastAsia="zh-CN"/>
        </w:rPr>
      </w:pPr>
    </w:p>
    <w:p w14:paraId="73FBCD8C" w14:textId="172D0E3D" w:rsidR="00DD021A" w:rsidRDefault="00DD021A" w:rsidP="00DD021A">
      <w:pPr>
        <w:pStyle w:val="BodyText1"/>
        <w:rPr>
          <w:rFonts w:eastAsia="黑体"/>
          <w:lang w:eastAsia="zh-CN"/>
        </w:rPr>
      </w:pPr>
    </w:p>
    <w:p w14:paraId="3687FB93" w14:textId="7F477D7F" w:rsidR="00DD021A" w:rsidRDefault="00DD021A" w:rsidP="00DD021A">
      <w:pPr>
        <w:pStyle w:val="BodyText1"/>
        <w:rPr>
          <w:rFonts w:eastAsia="黑体"/>
          <w:lang w:eastAsia="zh-CN"/>
        </w:rPr>
      </w:pPr>
    </w:p>
    <w:p w14:paraId="74A66067" w14:textId="2998E63D" w:rsidR="00DD021A" w:rsidRDefault="00DD021A" w:rsidP="00DD021A">
      <w:pPr>
        <w:pStyle w:val="BodyText1"/>
        <w:rPr>
          <w:rFonts w:eastAsia="黑体"/>
          <w:lang w:eastAsia="zh-CN"/>
        </w:rPr>
      </w:pPr>
    </w:p>
    <w:p w14:paraId="69C5706C" w14:textId="62B5ACFB" w:rsidR="00DD021A" w:rsidRDefault="00DD021A" w:rsidP="00DD021A">
      <w:pPr>
        <w:pStyle w:val="BodyText1"/>
        <w:rPr>
          <w:rFonts w:eastAsia="黑体"/>
          <w:lang w:eastAsia="zh-CN"/>
        </w:rPr>
      </w:pPr>
    </w:p>
    <w:p w14:paraId="6EBA02E8" w14:textId="16D5D586" w:rsidR="00DD021A" w:rsidRDefault="00DD021A" w:rsidP="00DD021A">
      <w:pPr>
        <w:pStyle w:val="BodyText1"/>
        <w:rPr>
          <w:rFonts w:eastAsia="黑体"/>
          <w:lang w:eastAsia="zh-CN"/>
        </w:rPr>
      </w:pPr>
    </w:p>
    <w:p w14:paraId="246D2E7A" w14:textId="0A9887C8" w:rsidR="00DD021A" w:rsidRDefault="00DD021A" w:rsidP="00DD021A">
      <w:pPr>
        <w:pStyle w:val="BodyText1"/>
        <w:rPr>
          <w:rFonts w:eastAsia="黑体"/>
          <w:lang w:eastAsia="zh-CN"/>
        </w:rPr>
      </w:pPr>
    </w:p>
    <w:p w14:paraId="189DBB8E" w14:textId="53F0DB3A" w:rsidR="00DD021A" w:rsidRDefault="00DD021A" w:rsidP="00DD021A">
      <w:pPr>
        <w:pStyle w:val="BodyText1"/>
        <w:rPr>
          <w:rFonts w:eastAsia="黑体"/>
          <w:lang w:eastAsia="zh-CN"/>
        </w:rPr>
      </w:pPr>
    </w:p>
    <w:p w14:paraId="5A17223A" w14:textId="5A008BA8" w:rsidR="00DD021A" w:rsidRDefault="00DD021A" w:rsidP="00DD021A">
      <w:pPr>
        <w:pStyle w:val="BodyText1"/>
        <w:rPr>
          <w:rFonts w:eastAsia="黑体"/>
          <w:lang w:eastAsia="zh-CN"/>
        </w:rPr>
      </w:pPr>
    </w:p>
    <w:p w14:paraId="61FA96E1" w14:textId="30202EFC" w:rsidR="00DD021A" w:rsidRDefault="00DD021A" w:rsidP="00DD021A">
      <w:pPr>
        <w:pStyle w:val="BodyText1"/>
        <w:rPr>
          <w:rFonts w:eastAsia="黑体"/>
          <w:lang w:eastAsia="zh-CN"/>
        </w:rPr>
      </w:pPr>
    </w:p>
    <w:p w14:paraId="5DB74B84" w14:textId="68334F3E" w:rsidR="00DD021A" w:rsidRDefault="00DD021A" w:rsidP="00DD021A">
      <w:pPr>
        <w:pStyle w:val="BodyText1"/>
        <w:rPr>
          <w:rFonts w:eastAsia="黑体"/>
          <w:lang w:eastAsia="zh-CN"/>
        </w:rPr>
      </w:pPr>
    </w:p>
    <w:p w14:paraId="1373E1C8" w14:textId="5FC7A499" w:rsidR="00DD021A" w:rsidRDefault="00DD021A" w:rsidP="00DD021A">
      <w:pPr>
        <w:pStyle w:val="BodyText1"/>
        <w:rPr>
          <w:rFonts w:eastAsia="黑体"/>
          <w:lang w:eastAsia="zh-CN"/>
        </w:rPr>
      </w:pPr>
    </w:p>
    <w:p w14:paraId="09027CEB" w14:textId="6EFEB89D" w:rsidR="00DD021A" w:rsidRDefault="00DD021A" w:rsidP="00DD021A">
      <w:pPr>
        <w:pStyle w:val="BodyText1"/>
        <w:rPr>
          <w:rFonts w:eastAsia="黑体"/>
          <w:lang w:eastAsia="zh-CN"/>
        </w:rPr>
      </w:pPr>
    </w:p>
    <w:p w14:paraId="440F7B98" w14:textId="77777777" w:rsidR="00DD021A" w:rsidRPr="00DD021A" w:rsidRDefault="00DD021A" w:rsidP="00DD021A">
      <w:pPr>
        <w:pStyle w:val="BodyText1"/>
        <w:rPr>
          <w:rFonts w:eastAsia="黑体"/>
          <w:lang w:eastAsia="zh-CN"/>
        </w:rPr>
      </w:pPr>
    </w:p>
    <w:p w14:paraId="59926A64" w14:textId="44CD9E7B" w:rsidR="008429E1" w:rsidRDefault="008429E1">
      <w:pPr>
        <w:pStyle w:val="2"/>
      </w:pPr>
      <w:bookmarkStart w:id="24" w:name="_Toc4276353"/>
      <w:r>
        <w:lastRenderedPageBreak/>
        <w:t>P</w:t>
      </w:r>
      <w:r w:rsidRPr="008429E1">
        <w:t xml:space="preserve">erformance </w:t>
      </w:r>
      <w:r>
        <w:t>T</w:t>
      </w:r>
      <w:r w:rsidRPr="008429E1">
        <w:t>esting</w:t>
      </w:r>
    </w:p>
    <w:p w14:paraId="572D149A" w14:textId="75C9D453" w:rsidR="00C2457B" w:rsidRDefault="00C2457B" w:rsidP="008429E1">
      <w:pPr>
        <w:pStyle w:val="BodyText1"/>
        <w:rPr>
          <w:rFonts w:eastAsia="黑体"/>
          <w:lang w:eastAsia="zh-CN"/>
        </w:rPr>
      </w:pPr>
      <w:r w:rsidRPr="00C2457B">
        <w:rPr>
          <w:rFonts w:eastAsia="黑体"/>
          <w:lang w:eastAsia="zh-CN"/>
        </w:rPr>
        <w:t>Performance testing is based on the following environment</w:t>
      </w:r>
      <w:r>
        <w:rPr>
          <w:rFonts w:eastAsia="黑体"/>
          <w:lang w:eastAsia="zh-CN"/>
        </w:rPr>
        <w:t>:</w:t>
      </w:r>
    </w:p>
    <w:p w14:paraId="5AE36C09" w14:textId="4A6F0CCF" w:rsidR="00C2457B" w:rsidRDefault="00CB1989" w:rsidP="00C2457B">
      <w:pPr>
        <w:pStyle w:val="BodyText1"/>
        <w:numPr>
          <w:ilvl w:val="0"/>
          <w:numId w:val="29"/>
        </w:numPr>
        <w:rPr>
          <w:rFonts w:eastAsia="黑体"/>
          <w:lang w:eastAsia="zh-CN"/>
        </w:rPr>
      </w:pPr>
      <w:r>
        <w:rPr>
          <w:rFonts w:eastAsia="黑体"/>
          <w:lang w:eastAsia="zh-CN"/>
        </w:rPr>
        <w:t>Android Studio 3.2</w:t>
      </w:r>
    </w:p>
    <w:p w14:paraId="214B42E8" w14:textId="56A0385E" w:rsidR="00CB1989" w:rsidRPr="00C2457B" w:rsidRDefault="00CB1989" w:rsidP="00C2457B">
      <w:pPr>
        <w:pStyle w:val="BodyText1"/>
        <w:numPr>
          <w:ilvl w:val="0"/>
          <w:numId w:val="29"/>
        </w:numPr>
        <w:rPr>
          <w:rFonts w:eastAsia="黑体"/>
          <w:lang w:eastAsia="zh-CN"/>
        </w:rPr>
      </w:pPr>
      <w:r>
        <w:rPr>
          <w:rFonts w:eastAsia="黑体" w:hint="eastAsia"/>
          <w:lang w:eastAsia="zh-CN"/>
        </w:rPr>
        <w:t>H</w:t>
      </w:r>
      <w:r>
        <w:rPr>
          <w:rFonts w:eastAsia="黑体"/>
          <w:lang w:eastAsia="zh-CN"/>
        </w:rPr>
        <w:t>uawei Honor 6 plus ( Android 6.0 )</w:t>
      </w:r>
    </w:p>
    <w:p w14:paraId="6CC30730" w14:textId="13128AF1" w:rsidR="008429E1" w:rsidRDefault="008429E1" w:rsidP="008429E1">
      <w:pPr>
        <w:pStyle w:val="BodyText1"/>
        <w:rPr>
          <w:rFonts w:eastAsia="黑体"/>
          <w:lang w:eastAsia="zh-CN"/>
        </w:rPr>
      </w:pPr>
    </w:p>
    <w:p w14:paraId="49690CF4" w14:textId="3DC86D2D" w:rsidR="008429E1" w:rsidRPr="008429E1" w:rsidRDefault="008429E1" w:rsidP="008429E1">
      <w:pPr>
        <w:pStyle w:val="BodyText1"/>
        <w:rPr>
          <w:rFonts w:eastAsia="黑体"/>
          <w:lang w:eastAsia="zh-CN"/>
        </w:rPr>
      </w:pPr>
      <w:r>
        <w:rPr>
          <w:rFonts w:eastAsia="黑体" w:hint="eastAsia"/>
          <w:lang w:eastAsia="zh-CN"/>
        </w:rPr>
        <w:t>a</w:t>
      </w:r>
      <w:r>
        <w:rPr>
          <w:rFonts w:eastAsia="黑体"/>
          <w:lang w:eastAsia="zh-CN"/>
        </w:rPr>
        <w:t>sfdasfafafa</w:t>
      </w:r>
    </w:p>
    <w:p w14:paraId="13B25EE5" w14:textId="1D747749" w:rsidR="004C0827" w:rsidRDefault="008E3C9B" w:rsidP="004C0827">
      <w:pPr>
        <w:pStyle w:val="1"/>
        <w:rPr>
          <w:rFonts w:eastAsia="黑体"/>
          <w:lang w:eastAsia="zh-CN"/>
        </w:rPr>
      </w:pPr>
      <w:r>
        <w:rPr>
          <w:rFonts w:eastAsia="黑体" w:hint="eastAsia"/>
          <w:lang w:eastAsia="zh-CN"/>
        </w:rPr>
        <w:t>C</w:t>
      </w:r>
      <w:r>
        <w:rPr>
          <w:rFonts w:eastAsia="黑体"/>
          <w:lang w:eastAsia="zh-CN"/>
        </w:rPr>
        <w:t>onclution</w:t>
      </w:r>
      <w:bookmarkEnd w:id="24"/>
    </w:p>
    <w:p w14:paraId="1810E54B" w14:textId="1A9D9F39" w:rsidR="005E67CA" w:rsidRDefault="005E67CA" w:rsidP="005E67CA">
      <w:r w:rsidRPr="00660A9E">
        <w:t xml:space="preserve">Firstly, this paper elaborates the project background </w:t>
      </w:r>
      <w:r>
        <w:t>by</w:t>
      </w:r>
      <w:r w:rsidRPr="00660A9E">
        <w:t xml:space="preserve"> introducing the tourism </w:t>
      </w:r>
      <w:r>
        <w:t>status in Helsinki</w:t>
      </w:r>
      <w:r w:rsidRPr="00660A9E">
        <w:t xml:space="preserve"> and explaining the significance of the integration of mobile Internet and tourism market.</w:t>
      </w:r>
      <w:r>
        <w:rPr>
          <w:rFonts w:hint="eastAsia"/>
        </w:rPr>
        <w:t xml:space="preserve"> </w:t>
      </w:r>
      <w:r w:rsidRPr="00660A9E">
        <w:t xml:space="preserve">Then, the </w:t>
      </w:r>
      <w:r>
        <w:t>technology stacks</w:t>
      </w:r>
      <w:r w:rsidRPr="00660A9E">
        <w:t xml:space="preserve"> needed in the process of client development </w:t>
      </w:r>
      <w:r>
        <w:t>are explained</w:t>
      </w:r>
      <w:r w:rsidRPr="00660A9E">
        <w:t>. It includes</w:t>
      </w:r>
      <w:r>
        <w:t xml:space="preserve"> UI</w:t>
      </w:r>
      <w:r w:rsidRPr="00660A9E">
        <w:t xml:space="preserve"> </w:t>
      </w:r>
      <w:r>
        <w:t>views</w:t>
      </w:r>
      <w:r w:rsidRPr="00660A9E">
        <w:t xml:space="preserve">, four components of Android. The understanding of these concepts and </w:t>
      </w:r>
      <w:r>
        <w:t>roles</w:t>
      </w:r>
      <w:r w:rsidRPr="00660A9E">
        <w:t xml:space="preserve"> is the basis for the successful completion of the design and implementation of </w:t>
      </w:r>
      <w:r>
        <w:t>the application case</w:t>
      </w:r>
      <w:r w:rsidRPr="00660A9E">
        <w:t xml:space="preserve"> in this paper.</w:t>
      </w:r>
    </w:p>
    <w:p w14:paraId="2BF20C20" w14:textId="77777777" w:rsidR="005E67CA" w:rsidRPr="005E67CA" w:rsidRDefault="005E67CA" w:rsidP="005E67CA"/>
    <w:p w14:paraId="59CDFB72" w14:textId="5C14182A" w:rsidR="002230DE" w:rsidRDefault="005E67CA" w:rsidP="002C28BA">
      <w:r>
        <w:t xml:space="preserve">Moreover, </w:t>
      </w:r>
      <w:r w:rsidR="004C0827" w:rsidRPr="00C125CA">
        <w:t xml:space="preserve">This paper proposes to build a </w:t>
      </w:r>
      <w:r w:rsidR="004C0827">
        <w:t>public event platform mainly for tourists</w:t>
      </w:r>
      <w:r w:rsidR="004C0827" w:rsidRPr="00C125CA">
        <w:t xml:space="preserve"> using the </w:t>
      </w:r>
      <w:r w:rsidR="00955E87">
        <w:t>MVV</w:t>
      </w:r>
      <w:r w:rsidR="004C0827" w:rsidRPr="00C125CA">
        <w:t>M architecture. First of all,</w:t>
      </w:r>
      <w:r w:rsidR="004C0827">
        <w:t xml:space="preserve"> during the process of the development, I</w:t>
      </w:r>
      <w:r w:rsidR="004C0827" w:rsidRPr="00C125CA">
        <w:t xml:space="preserve"> in-depth study and analysis of MWM architecture technology, and read the relevant literature. </w:t>
      </w:r>
      <w:r w:rsidR="004C0827">
        <w:t xml:space="preserve">This paper also explains the </w:t>
      </w:r>
      <w:r w:rsidR="004C0827" w:rsidRPr="00C125CA">
        <w:t xml:space="preserve">tasks of each layer in the </w:t>
      </w:r>
      <w:r w:rsidR="00955E87">
        <w:t>MVV</w:t>
      </w:r>
      <w:r w:rsidR="004C0827" w:rsidRPr="00C125CA">
        <w:t>M architecture</w:t>
      </w:r>
      <w:r w:rsidR="004C0827">
        <w:t xml:space="preserve"> </w:t>
      </w:r>
      <w:r w:rsidR="004C0827" w:rsidRPr="00C125CA">
        <w:t xml:space="preserve">and </w:t>
      </w:r>
      <w:r w:rsidR="004C0827">
        <w:t>a</w:t>
      </w:r>
      <w:r w:rsidR="004C0827" w:rsidRPr="00C125CA">
        <w:t>nalyze the strategy of data transfer between layers. It is concluded that in the M</w:t>
      </w:r>
      <w:r w:rsidR="00955E87">
        <w:t>VV</w:t>
      </w:r>
      <w:r w:rsidR="004C0827" w:rsidRPr="00C125CA">
        <w:t>M architecture, the presentation logic is completely separated from the business logic</w:t>
      </w:r>
      <w:r w:rsidR="004C0827">
        <w:t xml:space="preserve">. </w:t>
      </w:r>
      <w:r w:rsidR="004C0827" w:rsidRPr="00C125CA">
        <w:t xml:space="preserve">At the same time, the business logic can be extended according to requirements, and </w:t>
      </w:r>
      <w:r w:rsidR="004C0827">
        <w:t xml:space="preserve">View and View-Model </w:t>
      </w:r>
      <w:r w:rsidR="004C0827" w:rsidRPr="00C125CA">
        <w:t xml:space="preserve">do not interfere with each other. </w:t>
      </w:r>
      <w:r w:rsidR="004C0827">
        <w:t>t</w:t>
      </w:r>
      <w:r w:rsidR="004C0827" w:rsidRPr="00C125CA">
        <w:t xml:space="preserve">he presentation </w:t>
      </w:r>
      <w:r w:rsidR="004C0827">
        <w:t>layer’s</w:t>
      </w:r>
      <w:r w:rsidR="004C0827" w:rsidRPr="00C125CA">
        <w:t xml:space="preserve"> data is updated in the observer mode.</w:t>
      </w:r>
      <w:r w:rsidR="009122DE">
        <w:t xml:space="preserve"> It confirms that MVVM pattern is </w:t>
      </w:r>
      <w:r w:rsidR="009122DE" w:rsidRPr="009122DE">
        <w:t>feasible in practical application.</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w:t>
      </w:r>
      <w:r w:rsidRPr="009B6385">
        <w:lastRenderedPageBreak/>
        <w:t xml:space="preserve">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4D57F088" w14:textId="25EDBA10" w:rsidR="009122DE" w:rsidRDefault="009122DE" w:rsidP="009122DE">
      <w:pPr>
        <w:pStyle w:val="af3"/>
        <w:widowControl w:val="0"/>
        <w:numPr>
          <w:ilvl w:val="0"/>
          <w:numId w:val="28"/>
        </w:numPr>
        <w:spacing w:line="240" w:lineRule="auto"/>
        <w:ind w:firstLineChars="0"/>
      </w:pPr>
      <w:r w:rsidRPr="00DD7475">
        <w:t>Online payment module to facilitate users to purchase e-tickets Online</w:t>
      </w:r>
      <w:r w:rsidR="00713B06">
        <w:t xml:space="preserve"> and so on.</w:t>
      </w:r>
    </w:p>
    <w:p w14:paraId="311C938E" w14:textId="6707D63F" w:rsidR="009122DE" w:rsidRDefault="009122DE" w:rsidP="002C28BA"/>
    <w:p w14:paraId="2AEE0B58" w14:textId="77777777" w:rsidR="0019523C" w:rsidRDefault="0019523C" w:rsidP="0019523C">
      <w:r w:rsidRPr="001F6EB3">
        <w:t xml:space="preserve">From the MVC architecture model to the MVVM, after decades of development and evolution, the MVC architecture pattern has appeared in various variants and has its own implementation on different platforms. The role of the various architectural patterns is to separate concerns, </w:t>
      </w:r>
      <w:r>
        <w:rPr>
          <w:rFonts w:hint="eastAsia"/>
          <w:lang w:eastAsia="zh-CN"/>
        </w:rPr>
        <w:t>a</w:t>
      </w:r>
      <w:r>
        <w:t xml:space="preserve">nd </w:t>
      </w:r>
      <w:r w:rsidRPr="001F6EB3">
        <w:t>distribute the functions belonging to different modules into the appropriate locations</w:t>
      </w:r>
      <w:r>
        <w:t>. Mean</w:t>
      </w:r>
      <w:r w:rsidRPr="001F6EB3">
        <w:t>while minimizing the interdependence of individual modules and reducing the glue code that needs to be contacted. The choice of specific architectural modes depend</w:t>
      </w:r>
      <w:r>
        <w:t>s</w:t>
      </w:r>
      <w:r w:rsidRPr="001F6EB3">
        <w:t xml:space="preserve"> on</w:t>
      </w:r>
      <w:r>
        <w:t xml:space="preserve"> </w:t>
      </w:r>
      <w:r w:rsidRPr="001F6EB3">
        <w:t>multiple factors</w:t>
      </w:r>
      <w:r>
        <w:t>, such as t</w:t>
      </w:r>
      <w:r w:rsidRPr="001F6EB3">
        <w:t>he complexity of the project</w:t>
      </w:r>
      <w:r>
        <w:t>,</w:t>
      </w:r>
      <w:r w:rsidRPr="001F6EB3">
        <w:t xml:space="preserve"> functional design</w:t>
      </w:r>
      <w:r>
        <w:t xml:space="preserve"> and so on. In short, i</w:t>
      </w:r>
      <w:r w:rsidRPr="001F6EB3">
        <w:t>t's best only when it fits you.</w:t>
      </w:r>
    </w:p>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5CD2EBAF" w14:textId="77777777" w:rsidR="00FA0A00" w:rsidRPr="002C28BA" w:rsidRDefault="00FA0A00" w:rsidP="002C28BA"/>
    <w:p w14:paraId="22A72D17" w14:textId="77777777" w:rsidR="008E3C9B" w:rsidRDefault="008E3C9B">
      <w:pPr>
        <w:pStyle w:val="1"/>
      </w:pPr>
      <w:bookmarkStart w:id="25" w:name="_Toc4276354"/>
      <w:r>
        <w:rPr>
          <w:rFonts w:eastAsia="黑体" w:hint="eastAsia"/>
          <w:lang w:eastAsia="zh-CN"/>
        </w:rPr>
        <w:t>R</w:t>
      </w:r>
      <w:r>
        <w:rPr>
          <w:rFonts w:eastAsia="黑体"/>
          <w:lang w:eastAsia="zh-CN"/>
        </w:rPr>
        <w:t>eferences</w:t>
      </w:r>
      <w:bookmarkEnd w:id="25"/>
    </w:p>
    <w:p w14:paraId="06AF2669" w14:textId="4218EFC8" w:rsidR="00105704" w:rsidRPr="00105704" w:rsidRDefault="00876C85" w:rsidP="00105704">
      <w:pPr>
        <w:pStyle w:val="Numberedreferences"/>
        <w:spacing w:before="0"/>
        <w:rPr>
          <w:lang w:val="en-GB"/>
        </w:rPr>
      </w:pPr>
      <w:bookmarkStart w:id="26"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6"/>
    </w:p>
    <w:p w14:paraId="111EAE9C" w14:textId="456EE0BB" w:rsidR="00105704" w:rsidRPr="000275CF" w:rsidRDefault="000275CF" w:rsidP="00105704">
      <w:pPr>
        <w:pStyle w:val="Numberedreferences"/>
        <w:spacing w:before="0"/>
        <w:rPr>
          <w:lang w:val="en-GB"/>
        </w:rPr>
      </w:pPr>
      <w:bookmarkStart w:id="27"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2" w:history="1">
        <w:r>
          <w:rPr>
            <w:rStyle w:val="a7"/>
          </w:rPr>
          <w:t>https://www.kvartti.fi/en/articles/helsinki-tourism-enjoys-record-breaking-year-what-next</w:t>
        </w:r>
      </w:hyperlink>
      <w:r>
        <w:t xml:space="preserve">  Accessed </w:t>
      </w:r>
      <w:r w:rsidR="00C37C86">
        <w:t>1</w:t>
      </w:r>
      <w:r>
        <w:t>3 February 2019</w:t>
      </w:r>
      <w:bookmarkEnd w:id="27"/>
    </w:p>
    <w:p w14:paraId="24718AB1" w14:textId="4031DC82" w:rsidR="00105704" w:rsidRPr="00105704" w:rsidRDefault="00105704" w:rsidP="00105704">
      <w:pPr>
        <w:pStyle w:val="Numberedreferences"/>
        <w:spacing w:before="0"/>
        <w:rPr>
          <w:lang w:val="en-GB"/>
        </w:rPr>
      </w:pPr>
      <w:bookmarkStart w:id="28"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r>
        <w:fldChar w:fldCharType="begin"/>
      </w:r>
      <w:r>
        <w:instrText xml:space="preserve"> HYPERLINK "https://developer.android.com/guide/components/fragments" </w:instrText>
      </w:r>
      <w:r>
        <w:fldChar w:fldCharType="separate"/>
      </w:r>
      <w:r w:rsidRPr="000637A8">
        <w:rPr>
          <w:rStyle w:val="a7"/>
        </w:rPr>
        <w:t>https://developer.android.com/guide/components/</w:t>
      </w:r>
      <w:r>
        <w:rPr>
          <w:rStyle w:val="a7"/>
        </w:rPr>
        <w:t>Fragment</w:t>
      </w:r>
      <w:r w:rsidRPr="000637A8">
        <w:rPr>
          <w:rStyle w:val="a7"/>
        </w:rPr>
        <w:t>s</w:t>
      </w:r>
      <w:r>
        <w:rPr>
          <w:rStyle w:val="a7"/>
        </w:rPr>
        <w:fldChar w:fldCharType="end"/>
      </w:r>
      <w:r>
        <w:t xml:space="preserve"> Accessed 23 February 2019</w:t>
      </w:r>
      <w:bookmarkEnd w:id="28"/>
    </w:p>
    <w:p w14:paraId="6FEA5D5A" w14:textId="77777777" w:rsidR="00D72CEA" w:rsidRPr="000637A8" w:rsidRDefault="00D72CEA" w:rsidP="00D72CEA">
      <w:pPr>
        <w:pStyle w:val="Numberedreferences"/>
        <w:spacing w:before="0"/>
        <w:rPr>
          <w:lang w:val="en-GB"/>
        </w:rPr>
      </w:pPr>
      <w:bookmarkStart w:id="29"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3" w:history="1">
        <w:r>
          <w:rPr>
            <w:rStyle w:val="a7"/>
          </w:rPr>
          <w:t>https://www.journaldev.com/9266/android-</w:t>
        </w:r>
        <w:r w:rsidR="00900324">
          <w:rPr>
            <w:rStyle w:val="a7"/>
          </w:rPr>
          <w:t>Fragment</w:t>
        </w:r>
        <w:r>
          <w:rPr>
            <w:rStyle w:val="a7"/>
          </w:rPr>
          <w:t>-lifecycle</w:t>
        </w:r>
      </w:hyperlink>
      <w:r>
        <w:t xml:space="preserve"> Accessed 22 February 2019</w:t>
      </w:r>
      <w:bookmarkEnd w:id="29"/>
    </w:p>
    <w:p w14:paraId="0D0C3411" w14:textId="1EA0A89D" w:rsidR="00D72CEA" w:rsidRPr="000637A8" w:rsidRDefault="00D72CEA" w:rsidP="00D72CEA">
      <w:pPr>
        <w:pStyle w:val="Numberedreferences"/>
        <w:spacing w:before="0"/>
        <w:rPr>
          <w:lang w:val="en-GB"/>
        </w:rPr>
      </w:pPr>
      <w:bookmarkStart w:id="30"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4" w:history="1">
        <w:r w:rsidR="00945DF4" w:rsidRPr="0083699D">
          <w:rPr>
            <w:rStyle w:val="a7"/>
          </w:rPr>
          <w:t>https://developer.android.com/reference/android/support/v4/view/ViewPager</w:t>
        </w:r>
      </w:hyperlink>
      <w:r>
        <w:t xml:space="preserve"> Accessed 2</w:t>
      </w:r>
      <w:r w:rsidR="00C37C86">
        <w:t>7</w:t>
      </w:r>
      <w:r>
        <w:t xml:space="preserve"> February 2019</w:t>
      </w:r>
      <w:bookmarkEnd w:id="30"/>
    </w:p>
    <w:p w14:paraId="28363915" w14:textId="5E3162D2" w:rsidR="00D72CEA" w:rsidRPr="000637A8" w:rsidRDefault="008506E6" w:rsidP="00D72CEA">
      <w:pPr>
        <w:pStyle w:val="Numberedreferences"/>
        <w:spacing w:before="0"/>
        <w:rPr>
          <w:lang w:val="en-GB"/>
        </w:rPr>
      </w:pPr>
      <w:bookmarkStart w:id="31"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1"/>
    </w:p>
    <w:p w14:paraId="33675239" w14:textId="2FB64BE8" w:rsidR="0031292F" w:rsidRPr="0031292F" w:rsidRDefault="00610852" w:rsidP="0031292F">
      <w:pPr>
        <w:pStyle w:val="Numberedreferences"/>
        <w:spacing w:before="0"/>
      </w:pPr>
      <w:bookmarkStart w:id="32"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r w:rsidR="00F96CB7">
        <w:fldChar w:fldCharType="begin"/>
      </w:r>
      <w:r w:rsidR="00F96CB7">
        <w:instrText xml:space="preserve"> HYPERLINK "https://developer.android.com/guide/topics/providers/content-providers.html" </w:instrText>
      </w:r>
      <w:r w:rsidR="00F96CB7">
        <w:fldChar w:fldCharType="separate"/>
      </w:r>
      <w:r w:rsidR="0031292F">
        <w:rPr>
          <w:rStyle w:val="a7"/>
        </w:rPr>
        <w:t>https://developer.android.com/guide/topics/providers/content-providers.html</w:t>
      </w:r>
      <w:r w:rsidR="00F96CB7">
        <w:rPr>
          <w:rStyle w:val="a7"/>
        </w:rPr>
        <w:fldChar w:fldCharType="end"/>
      </w:r>
      <w:r w:rsidR="0031292F">
        <w:t xml:space="preserve"> Accessed </w:t>
      </w:r>
      <w:r w:rsidR="00C37C86">
        <w:t>1</w:t>
      </w:r>
      <w:r w:rsidR="0031292F">
        <w:t xml:space="preserve"> </w:t>
      </w:r>
      <w:r w:rsidR="00C37C86">
        <w:t>March</w:t>
      </w:r>
      <w:r w:rsidR="0031292F">
        <w:t xml:space="preserve"> 2019</w:t>
      </w:r>
      <w:bookmarkEnd w:id="32"/>
    </w:p>
    <w:p w14:paraId="5EC866DD" w14:textId="06877DA0" w:rsidR="002457D8" w:rsidRPr="002457D8" w:rsidRDefault="002457D8" w:rsidP="002457D8">
      <w:pPr>
        <w:pStyle w:val="Numberedreferences"/>
        <w:spacing w:before="0"/>
      </w:pPr>
      <w:bookmarkStart w:id="33"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5" w:history="1">
        <w:r w:rsidR="00C37C86">
          <w:rPr>
            <w:rStyle w:val="a7"/>
          </w:rPr>
          <w:t>https://en.wikipedia.org/wiki/Model%E2%80%93view%E2%80%93viewmodel</w:t>
        </w:r>
      </w:hyperlink>
      <w:r w:rsidR="0031292F">
        <w:t xml:space="preserve"> Accessed 23 </w:t>
      </w:r>
      <w:r w:rsidR="00C37C86">
        <w:t xml:space="preserve">March </w:t>
      </w:r>
      <w:r w:rsidR="0031292F">
        <w:t>2019</w:t>
      </w:r>
      <w:bookmarkEnd w:id="33"/>
    </w:p>
    <w:p w14:paraId="025540F1" w14:textId="58DAB400" w:rsidR="00C74972" w:rsidRPr="00C74972" w:rsidRDefault="00C74972" w:rsidP="00C74972">
      <w:pPr>
        <w:pStyle w:val="Numberedreferences"/>
        <w:spacing w:before="0"/>
      </w:pPr>
      <w:bookmarkStart w:id="34"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6" w:anchor="principles" w:history="1">
        <w:r>
          <w:rPr>
            <w:rStyle w:val="a7"/>
          </w:rPr>
          <w:t>https://material.io/design/introduction/#principles</w:t>
        </w:r>
      </w:hyperlink>
      <w:r w:rsidR="0031292F">
        <w:t xml:space="preserve"> Accessed 23 February 2019</w:t>
      </w:r>
      <w:bookmarkEnd w:id="34"/>
    </w:p>
    <w:p w14:paraId="5D055A26" w14:textId="15F1BBBA" w:rsidR="00C74972" w:rsidRPr="00C74972" w:rsidRDefault="00C74972" w:rsidP="00C74972">
      <w:pPr>
        <w:pStyle w:val="Numberedreferences"/>
        <w:spacing w:before="0"/>
      </w:pPr>
      <w:bookmarkStart w:id="35" w:name="_Ref3823872"/>
      <w:r>
        <w:rPr>
          <w:lang w:val="en-GB"/>
        </w:rPr>
        <w:lastRenderedPageBreak/>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47"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5"/>
    </w:p>
    <w:p w14:paraId="4B87829B" w14:textId="60FD2F67" w:rsidR="00EE6254" w:rsidRPr="00EE6254" w:rsidRDefault="00EE6254" w:rsidP="00EE6254">
      <w:pPr>
        <w:pStyle w:val="Numberedreferences"/>
        <w:spacing w:before="0"/>
      </w:pPr>
      <w:bookmarkStart w:id="36"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48"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6"/>
    </w:p>
    <w:p w14:paraId="484C4307" w14:textId="45AE2A48" w:rsidR="00C229CE" w:rsidRPr="001D27C5" w:rsidRDefault="00C229CE" w:rsidP="00C055EA">
      <w:pPr>
        <w:pStyle w:val="Numberedreferences"/>
        <w:spacing w:before="0"/>
      </w:pPr>
      <w:bookmarkStart w:id="37"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49" w:history="1">
        <w:r>
          <w:rPr>
            <w:rStyle w:val="a7"/>
          </w:rPr>
          <w:t>https://developer.android.com/jetpack/docs/guide</w:t>
        </w:r>
      </w:hyperlink>
      <w:r w:rsidR="00CB4B2D">
        <w:t xml:space="preserve"> Accessed 23 February 2019</w:t>
      </w:r>
      <w:bookmarkEnd w:id="37"/>
    </w:p>
    <w:p w14:paraId="316B9CF7" w14:textId="77777777" w:rsidR="00600602" w:rsidRPr="00C055EA" w:rsidRDefault="00600602" w:rsidP="00BA4095">
      <w:pPr>
        <w:rPr>
          <w:lang w:val="en-US"/>
        </w:rPr>
      </w:pPr>
    </w:p>
    <w:sectPr w:rsidR="00600602" w:rsidRPr="00C055EA" w:rsidSect="00A60A2E">
      <w:headerReference w:type="default" r:id="rId5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9E912" w14:textId="77777777" w:rsidR="00475AA9" w:rsidRDefault="00475AA9" w:rsidP="00DA42B6">
      <w:r>
        <w:separator/>
      </w:r>
    </w:p>
  </w:endnote>
  <w:endnote w:type="continuationSeparator" w:id="0">
    <w:p w14:paraId="5F27175D" w14:textId="77777777" w:rsidR="00475AA9" w:rsidRDefault="00475AA9"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E750CB" w:rsidRDefault="00E750CB">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E750CB" w:rsidRDefault="00E750C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E750CB" w:rsidRDefault="00E750C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880EF" w14:textId="77777777" w:rsidR="00475AA9" w:rsidRDefault="00475AA9" w:rsidP="00DA42B6">
      <w:r>
        <w:separator/>
      </w:r>
    </w:p>
  </w:footnote>
  <w:footnote w:type="continuationSeparator" w:id="0">
    <w:p w14:paraId="4865B3D3" w14:textId="77777777" w:rsidR="00475AA9" w:rsidRDefault="00475AA9"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E750CB" w:rsidRDefault="00E750CB">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E750CB" w:rsidRPr="00E721D3" w:rsidRDefault="00E750CB"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E750CB" w:rsidRDefault="00E750C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E750CB" w:rsidRDefault="00E750CB">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E750CB" w:rsidRDefault="00E750CB">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E750CB" w:rsidRDefault="00E750CB"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E750CB" w:rsidRPr="006F63EC" w:rsidRDefault="00E750CB"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ED50DB"/>
    <w:multiLevelType w:val="hybridMultilevel"/>
    <w:tmpl w:val="1032AEA4"/>
    <w:lvl w:ilvl="0" w:tplc="6C50BB1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8"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9"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3"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3"/>
  </w:num>
  <w:num w:numId="2">
    <w:abstractNumId w:val="19"/>
  </w:num>
  <w:num w:numId="3">
    <w:abstractNumId w:val="25"/>
  </w:num>
  <w:num w:numId="4">
    <w:abstractNumId w:val="15"/>
  </w:num>
  <w:num w:numId="5">
    <w:abstractNumId w:val="17"/>
  </w:num>
  <w:num w:numId="6">
    <w:abstractNumId w:val="10"/>
  </w:num>
  <w:num w:numId="7">
    <w:abstractNumId w:val="14"/>
  </w:num>
  <w:num w:numId="8">
    <w:abstractNumId w:val="26"/>
  </w:num>
  <w:num w:numId="9">
    <w:abstractNumId w:val="16"/>
  </w:num>
  <w:num w:numId="10">
    <w:abstractNumId w:val="13"/>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2"/>
  </w:num>
  <w:num w:numId="22">
    <w:abstractNumId w:val="24"/>
  </w:num>
  <w:num w:numId="23">
    <w:abstractNumId w:val="27"/>
  </w:num>
  <w:num w:numId="24">
    <w:abstractNumId w:val="23"/>
  </w:num>
  <w:num w:numId="25">
    <w:abstractNumId w:val="18"/>
  </w:num>
  <w:num w:numId="26">
    <w:abstractNumId w:val="21"/>
  </w:num>
  <w:num w:numId="27">
    <w:abstractNumId w:val="12"/>
  </w:num>
  <w:num w:numId="28">
    <w:abstractNumId w:val="2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4E17"/>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273B1"/>
    <w:rsid w:val="0013232E"/>
    <w:rsid w:val="00134F7F"/>
    <w:rsid w:val="001402F0"/>
    <w:rsid w:val="00143663"/>
    <w:rsid w:val="00143CDC"/>
    <w:rsid w:val="001500BA"/>
    <w:rsid w:val="00150D2E"/>
    <w:rsid w:val="001656EF"/>
    <w:rsid w:val="00166583"/>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B08A3"/>
    <w:rsid w:val="003C6CAD"/>
    <w:rsid w:val="003D0FFE"/>
    <w:rsid w:val="003D3396"/>
    <w:rsid w:val="003D3F6C"/>
    <w:rsid w:val="003D4C23"/>
    <w:rsid w:val="003F0079"/>
    <w:rsid w:val="00403FDF"/>
    <w:rsid w:val="004152FC"/>
    <w:rsid w:val="00417AE3"/>
    <w:rsid w:val="004302BC"/>
    <w:rsid w:val="0043167E"/>
    <w:rsid w:val="004657FE"/>
    <w:rsid w:val="00465D91"/>
    <w:rsid w:val="00471052"/>
    <w:rsid w:val="00475AA9"/>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7BAE"/>
    <w:rsid w:val="00515C2B"/>
    <w:rsid w:val="00517588"/>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7D56"/>
    <w:rsid w:val="005C26E3"/>
    <w:rsid w:val="005C6647"/>
    <w:rsid w:val="005D1813"/>
    <w:rsid w:val="005D47B3"/>
    <w:rsid w:val="005E14BB"/>
    <w:rsid w:val="005E1988"/>
    <w:rsid w:val="005E67CA"/>
    <w:rsid w:val="00600602"/>
    <w:rsid w:val="006037CC"/>
    <w:rsid w:val="006047D7"/>
    <w:rsid w:val="006104F0"/>
    <w:rsid w:val="00610852"/>
    <w:rsid w:val="006152BE"/>
    <w:rsid w:val="00620258"/>
    <w:rsid w:val="006210FB"/>
    <w:rsid w:val="006237FF"/>
    <w:rsid w:val="006315B9"/>
    <w:rsid w:val="00645A45"/>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696C"/>
    <w:rsid w:val="00776E10"/>
    <w:rsid w:val="00793528"/>
    <w:rsid w:val="007A326D"/>
    <w:rsid w:val="007B3ECC"/>
    <w:rsid w:val="007B7284"/>
    <w:rsid w:val="007E4352"/>
    <w:rsid w:val="007E52A5"/>
    <w:rsid w:val="007F03A4"/>
    <w:rsid w:val="007F7252"/>
    <w:rsid w:val="007F7276"/>
    <w:rsid w:val="00802136"/>
    <w:rsid w:val="00810520"/>
    <w:rsid w:val="0082624E"/>
    <w:rsid w:val="00831291"/>
    <w:rsid w:val="008321C4"/>
    <w:rsid w:val="0083427A"/>
    <w:rsid w:val="00840859"/>
    <w:rsid w:val="00840D36"/>
    <w:rsid w:val="008429E1"/>
    <w:rsid w:val="008506E6"/>
    <w:rsid w:val="00850C79"/>
    <w:rsid w:val="00852CF0"/>
    <w:rsid w:val="00864B83"/>
    <w:rsid w:val="00864EBB"/>
    <w:rsid w:val="0087329A"/>
    <w:rsid w:val="00876C85"/>
    <w:rsid w:val="008A41D2"/>
    <w:rsid w:val="008B75F0"/>
    <w:rsid w:val="008C4251"/>
    <w:rsid w:val="008D5AD6"/>
    <w:rsid w:val="008E0701"/>
    <w:rsid w:val="008E3C9B"/>
    <w:rsid w:val="008F2710"/>
    <w:rsid w:val="008F5DEB"/>
    <w:rsid w:val="00900324"/>
    <w:rsid w:val="00911E13"/>
    <w:rsid w:val="009122DE"/>
    <w:rsid w:val="00921D8D"/>
    <w:rsid w:val="00923A51"/>
    <w:rsid w:val="00924C16"/>
    <w:rsid w:val="009403E8"/>
    <w:rsid w:val="00945DF4"/>
    <w:rsid w:val="00955E87"/>
    <w:rsid w:val="0096113A"/>
    <w:rsid w:val="00972937"/>
    <w:rsid w:val="009827E5"/>
    <w:rsid w:val="0098577F"/>
    <w:rsid w:val="00992554"/>
    <w:rsid w:val="009954D1"/>
    <w:rsid w:val="009A6887"/>
    <w:rsid w:val="009B48A0"/>
    <w:rsid w:val="009B61FD"/>
    <w:rsid w:val="009D3C98"/>
    <w:rsid w:val="009E5DBC"/>
    <w:rsid w:val="009E6A9E"/>
    <w:rsid w:val="009F0164"/>
    <w:rsid w:val="009F2CEE"/>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1332"/>
    <w:rsid w:val="00A87D94"/>
    <w:rsid w:val="00A910B8"/>
    <w:rsid w:val="00AB21F8"/>
    <w:rsid w:val="00AC3600"/>
    <w:rsid w:val="00AC468F"/>
    <w:rsid w:val="00AD0D76"/>
    <w:rsid w:val="00AF0167"/>
    <w:rsid w:val="00AF4900"/>
    <w:rsid w:val="00B119A0"/>
    <w:rsid w:val="00B15AED"/>
    <w:rsid w:val="00B232AF"/>
    <w:rsid w:val="00B36756"/>
    <w:rsid w:val="00B40425"/>
    <w:rsid w:val="00B51AE7"/>
    <w:rsid w:val="00B5386E"/>
    <w:rsid w:val="00B5614F"/>
    <w:rsid w:val="00B57D39"/>
    <w:rsid w:val="00B71B90"/>
    <w:rsid w:val="00B76CB0"/>
    <w:rsid w:val="00B82DB8"/>
    <w:rsid w:val="00B9161C"/>
    <w:rsid w:val="00B91C6B"/>
    <w:rsid w:val="00B91DBF"/>
    <w:rsid w:val="00B91DD9"/>
    <w:rsid w:val="00B9239D"/>
    <w:rsid w:val="00B96CD7"/>
    <w:rsid w:val="00B979FF"/>
    <w:rsid w:val="00BA4095"/>
    <w:rsid w:val="00BB7B7D"/>
    <w:rsid w:val="00BC2693"/>
    <w:rsid w:val="00BC2CF9"/>
    <w:rsid w:val="00BC3CEE"/>
    <w:rsid w:val="00BC4218"/>
    <w:rsid w:val="00BC6AFA"/>
    <w:rsid w:val="00BF4A39"/>
    <w:rsid w:val="00BF615D"/>
    <w:rsid w:val="00C00827"/>
    <w:rsid w:val="00C04965"/>
    <w:rsid w:val="00C055EA"/>
    <w:rsid w:val="00C11811"/>
    <w:rsid w:val="00C1292C"/>
    <w:rsid w:val="00C17DF4"/>
    <w:rsid w:val="00C229CE"/>
    <w:rsid w:val="00C2457B"/>
    <w:rsid w:val="00C2507D"/>
    <w:rsid w:val="00C37241"/>
    <w:rsid w:val="00C37C86"/>
    <w:rsid w:val="00C478F1"/>
    <w:rsid w:val="00C47D21"/>
    <w:rsid w:val="00C55649"/>
    <w:rsid w:val="00C56AB9"/>
    <w:rsid w:val="00C70964"/>
    <w:rsid w:val="00C71395"/>
    <w:rsid w:val="00C73DDE"/>
    <w:rsid w:val="00C74972"/>
    <w:rsid w:val="00C75EB3"/>
    <w:rsid w:val="00C77EC7"/>
    <w:rsid w:val="00C91B30"/>
    <w:rsid w:val="00C97BD0"/>
    <w:rsid w:val="00CA4238"/>
    <w:rsid w:val="00CB1091"/>
    <w:rsid w:val="00CB1989"/>
    <w:rsid w:val="00CB1B77"/>
    <w:rsid w:val="00CB253F"/>
    <w:rsid w:val="00CB2F97"/>
    <w:rsid w:val="00CB4B2D"/>
    <w:rsid w:val="00CB68F4"/>
    <w:rsid w:val="00CC4C70"/>
    <w:rsid w:val="00CC526A"/>
    <w:rsid w:val="00CD18B1"/>
    <w:rsid w:val="00CD1AE8"/>
    <w:rsid w:val="00CE3835"/>
    <w:rsid w:val="00CE6FCD"/>
    <w:rsid w:val="00CE735C"/>
    <w:rsid w:val="00CF522A"/>
    <w:rsid w:val="00CF7397"/>
    <w:rsid w:val="00D04075"/>
    <w:rsid w:val="00D0439F"/>
    <w:rsid w:val="00D05DFF"/>
    <w:rsid w:val="00D0638C"/>
    <w:rsid w:val="00D103B8"/>
    <w:rsid w:val="00D14CB3"/>
    <w:rsid w:val="00D20792"/>
    <w:rsid w:val="00D25791"/>
    <w:rsid w:val="00D27E36"/>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500F"/>
    <w:rsid w:val="00DA503D"/>
    <w:rsid w:val="00DA5AD4"/>
    <w:rsid w:val="00DB531D"/>
    <w:rsid w:val="00DC1703"/>
    <w:rsid w:val="00DD021A"/>
    <w:rsid w:val="00DD1156"/>
    <w:rsid w:val="00DE2032"/>
    <w:rsid w:val="00DE2A16"/>
    <w:rsid w:val="00DF2688"/>
    <w:rsid w:val="00E07364"/>
    <w:rsid w:val="00E135AF"/>
    <w:rsid w:val="00E17C46"/>
    <w:rsid w:val="00E239E0"/>
    <w:rsid w:val="00E30923"/>
    <w:rsid w:val="00E42622"/>
    <w:rsid w:val="00E57345"/>
    <w:rsid w:val="00E57CFE"/>
    <w:rsid w:val="00E720DB"/>
    <w:rsid w:val="00E721D3"/>
    <w:rsid w:val="00E72F5D"/>
    <w:rsid w:val="00E750CB"/>
    <w:rsid w:val="00E858A3"/>
    <w:rsid w:val="00E934AB"/>
    <w:rsid w:val="00E97D16"/>
    <w:rsid w:val="00EB0D78"/>
    <w:rsid w:val="00EB5751"/>
    <w:rsid w:val="00EB5DB8"/>
    <w:rsid w:val="00EC46BB"/>
    <w:rsid w:val="00ED2773"/>
    <w:rsid w:val="00ED4FCD"/>
    <w:rsid w:val="00EE1E27"/>
    <w:rsid w:val="00EE6254"/>
    <w:rsid w:val="00F03D91"/>
    <w:rsid w:val="00F056D9"/>
    <w:rsid w:val="00F14D33"/>
    <w:rsid w:val="00F2102C"/>
    <w:rsid w:val="00F32365"/>
    <w:rsid w:val="00F35876"/>
    <w:rsid w:val="00F4546D"/>
    <w:rsid w:val="00F549B7"/>
    <w:rsid w:val="00F5735D"/>
    <w:rsid w:val="00F625AD"/>
    <w:rsid w:val="00F658EA"/>
    <w:rsid w:val="00F7017B"/>
    <w:rsid w:val="00F717DE"/>
    <w:rsid w:val="00F73D01"/>
    <w:rsid w:val="00F80F79"/>
    <w:rsid w:val="00F8363A"/>
    <w:rsid w:val="00F87676"/>
    <w:rsid w:val="00F9237B"/>
    <w:rsid w:val="00F9501C"/>
    <w:rsid w:val="00F96CB7"/>
    <w:rsid w:val="00FA0A00"/>
    <w:rsid w:val="00FA1354"/>
    <w:rsid w:val="00FB0946"/>
    <w:rsid w:val="00FB0FF8"/>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hyperlink" Target="https://www.kvartti.fi/en/articles/helsinki-tourism-enjoys-record-breaking-year-what-next" TargetMode="External"/><Relationship Id="rId47" Type="http://schemas.openxmlformats.org/officeDocument/2006/relationships/hyperlink" Target="https://material.io/design/components/cards.html"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chart" Target="charts/chart25.xml"/><Relationship Id="rId45" Type="http://schemas.openxmlformats.org/officeDocument/2006/relationships/hyperlink" Target="https://en.wikipedia.org/wiki/Model%E2%80%93view%E2%80%93viewmode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hyperlink" Target="https://developer.android.com/jetpack/docs/guide" TargetMode="External"/><Relationship Id="rId10" Type="http://schemas.openxmlformats.org/officeDocument/2006/relationships/header" Target="header2.xml"/><Relationship Id="rId19" Type="http://schemas.openxmlformats.org/officeDocument/2006/relationships/chart" Target="charts/chart4.xml"/><Relationship Id="rId31" Type="http://schemas.openxmlformats.org/officeDocument/2006/relationships/chart" Target="charts/chart16.xml"/><Relationship Id="rId44" Type="http://schemas.openxmlformats.org/officeDocument/2006/relationships/hyperlink" Target="https://developer.android.com/reference/android/support/v4/view/ViewPager"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www.journaldev.com/9266/android-fragment-lifecycle" TargetMode="External"/><Relationship Id="rId48" Type="http://schemas.openxmlformats.org/officeDocument/2006/relationships/hyperlink" Target="https://www.labnol.org/internet/trello-basics-getting-started/29044/"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material.io/design/introduction/" TargetMode="External"/><Relationship Id="rId20" Type="http://schemas.openxmlformats.org/officeDocument/2006/relationships/chart" Target="charts/chart5.xml"/><Relationship Id="rId41" Type="http://schemas.openxmlformats.org/officeDocument/2006/relationships/chart" Target="charts/chart26.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2" Type="http://schemas.openxmlformats.org/officeDocument/2006/relationships/chartUserShapes" Target="../drawings/drawing25.xml"/><Relationship Id="rId1"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2" Type="http://schemas.openxmlformats.org/officeDocument/2006/relationships/chartUserShapes" Target="../drawings/drawing26.xml"/><Relationship Id="rId1" Type="http://schemas.openxmlformats.org/officeDocument/2006/relationships/package" Target="../embeddings/Microsoft_Excel_Worksheet25.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jp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jp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pn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jp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25.xml.rels><?xml version="1.0" encoding="UTF-8" standalone="yes"?>
<Relationships xmlns="http://schemas.openxmlformats.org/package/2006/relationships"><Relationship Id="rId1" Type="http://schemas.openxmlformats.org/officeDocument/2006/relationships/image" Target="../media/image27.png"/></Relationships>
</file>

<file path=word/drawings/_rels/drawing26.xml.rels><?xml version="1.0" encoding="UTF-8" standalone="yes"?>
<Relationships xmlns="http://schemas.openxmlformats.org/package/2006/relationships"><Relationship Id="rId1" Type="http://schemas.openxmlformats.org/officeDocument/2006/relationships/image" Target="../media/image28.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0.06345</cdr:x>
      <cdr:y>0</cdr:y>
    </cdr:from>
    <cdr:to>
      <cdr:x>0.95455</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9103" y="0"/>
          <a:ext cx="4481497" cy="314706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0.07541</cdr:x>
      <cdr:y>0.00562</cdr:y>
    </cdr:from>
    <cdr:to>
      <cdr:x>0.89744</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81000" y="19143"/>
          <a:ext cx="4152900" cy="3386997"/>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5.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6.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4CD06-37BA-4FAA-9D26-2F85E7765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37</Pages>
  <Words>6801</Words>
  <Characters>38770</Characters>
  <Application>Microsoft Office Word</Application>
  <DocSecurity>0</DocSecurity>
  <Lines>323</Lines>
  <Paragraphs>90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2019-04-06T20:43:00Z</dcterms:modified>
</cp:coreProperties>
</file>